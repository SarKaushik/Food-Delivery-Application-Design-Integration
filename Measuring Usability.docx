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tbl>
      <w:tblPr>
        <w:tblpPr w:leftFromText="180" w:rightFromText="180" w:vertAnchor="text" w:horzAnchor="page" w:tblpX="211" w:tblpY="-609"/>
        <w:tblW w:w="0" w:type="auto"/>
        <w:tblLook w:val="0600" w:firstRow="0" w:lastRow="0" w:firstColumn="0" w:lastColumn="0" w:noHBand="1" w:noVBand="1"/>
      </w:tblPr>
      <w:tblGrid>
        <w:gridCol w:w="10800"/>
      </w:tblGrid>
      <w:tr w:rsidR="00891AF7" w:rsidRPr="004048B0" w14:paraId="06BE0EDC" w14:textId="77777777" w:rsidTr="00D52705">
        <w:trPr>
          <w:trHeight w:val="432"/>
        </w:trPr>
        <w:tc>
          <w:tcPr>
            <w:tcW w:w="10800" w:type="dxa"/>
          </w:tcPr>
          <w:p w14:paraId="432CAD3C" w14:textId="5CDD445E" w:rsidR="00891AF7" w:rsidRDefault="00891AF7" w:rsidP="00D5270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BAECCD" wp14:editId="4B44C000">
                      <wp:simplePos x="0" y="0"/>
                      <wp:positionH relativeFrom="column">
                        <wp:posOffset>6928213</wp:posOffset>
                      </wp:positionH>
                      <wp:positionV relativeFrom="paragraph">
                        <wp:posOffset>43815</wp:posOffset>
                      </wp:positionV>
                      <wp:extent cx="296636" cy="310243"/>
                      <wp:effectExtent l="114300" t="114300" r="122555" b="128270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36" cy="310243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5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25000"/>
                                    <a:lumOff val="75000"/>
                                  </a:schemeClr>
                                </a:solidFill>
                              </a:ln>
                              <a:effectLst>
                                <a:glow rad="1016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A14CBE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5" o:spid="_x0000_s1026" type="#_x0000_t67" style="position:absolute;margin-left:545.55pt;margin-top:3.45pt;width:23.35pt;height:2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" adj="11274" fillcolor="#9193fd [824]" strokecolor="#9193fd [824]" strokeweight="1pt"/>
                  </w:pict>
                </mc:Fallback>
              </mc:AlternateContent>
            </w:r>
            <w:r w:rsidRPr="004048B0">
              <w:rPr>
                <w:noProof/>
                <w:lang w:eastAsia="en-AU"/>
              </w:rPr>
              <w:drawing>
                <wp:inline distT="0" distB="0" distL="0" distR="0" wp14:anchorId="32A5AA9D" wp14:editId="188F1C5C">
                  <wp:extent cx="2286000" cy="222740"/>
                  <wp:effectExtent l="0" t="0" r="0" b="6350"/>
                  <wp:docPr id="15" name="Graphic 15" title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</w:t>
            </w:r>
          </w:p>
          <w:p w14:paraId="23FEA3D3" w14:textId="3E5C818E" w:rsidR="00891AF7" w:rsidRDefault="0086450C" w:rsidP="00D52705">
            <w:pPr>
              <w:pStyle w:val="Heading3"/>
            </w:pPr>
            <w:r>
              <w:drawing>
                <wp:anchor distT="0" distB="0" distL="114300" distR="114300" simplePos="0" relativeHeight="251670528" behindDoc="0" locked="0" layoutInCell="1" allowOverlap="1" wp14:anchorId="37142AFB" wp14:editId="47EC82E2">
                  <wp:simplePos x="0" y="0"/>
                  <wp:positionH relativeFrom="column">
                    <wp:posOffset>6830353</wp:posOffset>
                  </wp:positionH>
                  <wp:positionV relativeFrom="paragraph">
                    <wp:posOffset>165540</wp:posOffset>
                  </wp:positionV>
                  <wp:extent cx="723265" cy="1268095"/>
                  <wp:effectExtent l="19050" t="0" r="19685" b="408305"/>
                  <wp:wrapNone/>
                  <wp:docPr id="23" name="Picture 23" descr="A screenshot of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screenshot of tex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126809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1AF7">
              <w:t>Lyft</w:t>
            </w:r>
          </w:p>
          <w:p w14:paraId="7ADFA500" w14:textId="18CD8D2F" w:rsidR="00891AF7" w:rsidRDefault="00891AF7" w:rsidP="00D52705">
            <w:pPr>
              <w:rPr>
                <w:b/>
                <w:bCs/>
              </w:rPr>
            </w:pPr>
            <w:r w:rsidRPr="007110B1">
              <w:rPr>
                <w:b/>
                <w:bCs/>
              </w:rPr>
              <w:t xml:space="preserve">                     Introduction</w:t>
            </w:r>
            <w:r w:rsidRPr="004048B0">
              <w:rPr>
                <w:noProof/>
                <w:lang w:eastAsia="en-AU"/>
              </w:rPr>
              <w:drawing>
                <wp:anchor distT="0" distB="0" distL="114300" distR="114300" simplePos="0" relativeHeight="251659264" behindDoc="1" locked="0" layoutInCell="1" allowOverlap="1" wp14:anchorId="453FA84C" wp14:editId="36285243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635</wp:posOffset>
                  </wp:positionV>
                  <wp:extent cx="298450" cy="298450"/>
                  <wp:effectExtent l="0" t="0" r="6350" b="6350"/>
                  <wp:wrapNone/>
                  <wp:docPr id="14" name="Graphic 14" descr="Group brainstor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Group brainstorm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</w:rPr>
              <w:t>:</w:t>
            </w:r>
          </w:p>
          <w:p w14:paraId="70C9D88C" w14:textId="766F65D3" w:rsidR="00891AF7" w:rsidRPr="002A052C" w:rsidRDefault="0086450C" w:rsidP="00397002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3E8A856" wp14:editId="78C2AD44">
                  <wp:simplePos x="0" y="0"/>
                  <wp:positionH relativeFrom="column">
                    <wp:posOffset>6762115</wp:posOffset>
                  </wp:positionH>
                  <wp:positionV relativeFrom="paragraph">
                    <wp:posOffset>1091565</wp:posOffset>
                  </wp:positionV>
                  <wp:extent cx="679988" cy="1112520"/>
                  <wp:effectExtent l="19050" t="0" r="25400" b="335280"/>
                  <wp:wrapNone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988" cy="111252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1AF7" w:rsidRPr="002A052C">
              <w:rPr>
                <w:b/>
                <w:bCs/>
              </w:rPr>
              <w:t xml:space="preserve">                                             </w:t>
            </w:r>
            <w:r w:rsidR="00891AF7" w:rsidRPr="002A052C">
              <w:t>Lyft Inc. establish</w:t>
            </w:r>
            <w:r w:rsidR="005575D1">
              <w:t>es</w:t>
            </w:r>
            <w:r w:rsidR="00891AF7" w:rsidRPr="002A052C">
              <w:t xml:space="preserve"> a Peer to Peer marketplace for </w:t>
            </w:r>
            <w:r w:rsidR="00891AF7" w:rsidRPr="002A052C">
              <w:rPr>
                <w:highlight w:val="lightGray"/>
              </w:rPr>
              <w:t>on</w:t>
            </w:r>
            <w:r w:rsidR="005575D1">
              <w:rPr>
                <w:highlight w:val="lightGray"/>
              </w:rPr>
              <w:t>-</w:t>
            </w:r>
            <w:r w:rsidR="00891AF7" w:rsidRPr="002A052C">
              <w:rPr>
                <w:highlight w:val="lightGray"/>
              </w:rPr>
              <w:t>demand ridesharing</w:t>
            </w:r>
            <w:r w:rsidR="00891AF7" w:rsidRPr="002A052C">
              <w:t xml:space="preserve"> in the United States and</w:t>
            </w:r>
            <w:r w:rsidR="005575D1">
              <w:t xml:space="preserve"> </w:t>
            </w:r>
            <w:r w:rsidR="00891AF7" w:rsidRPr="002A052C">
              <w:t xml:space="preserve">Canada. The company offers riders various on-demand transportation options such as shared cars, bikes, scooters dedicated for different routes. Lyft app is dedicated platform </w:t>
            </w:r>
            <w:r w:rsidR="00891AF7" w:rsidRPr="002A052C">
              <w:rPr>
                <w:highlight w:val="lightGray"/>
              </w:rPr>
              <w:t>open for all users</w:t>
            </w:r>
            <w:r w:rsidR="00891AF7" w:rsidRPr="002A052C">
              <w:t xml:space="preserve"> in need of on-demand rides with no restrictions. Surging with 21.8 million users over </w:t>
            </w:r>
            <w:r w:rsidR="005575D1">
              <w:t xml:space="preserve">the </w:t>
            </w:r>
            <w:r w:rsidR="00891AF7" w:rsidRPr="002A052C">
              <w:t xml:space="preserve">second quarter of 2019.  Lyft also provides a Lyft Driver app, featuring Emergency assistance, 24/7 support. It provides simple toggle button at the top of the interface which allows the driver to start or stop receiving the request. Lyft offers </w:t>
            </w:r>
            <w:r w:rsidR="005575D1">
              <w:t xml:space="preserve">a </w:t>
            </w:r>
            <w:r w:rsidR="00891AF7" w:rsidRPr="002A052C">
              <w:t>special section for Drivers such as Earnings, Referrals providing one</w:t>
            </w:r>
            <w:r w:rsidR="005575D1">
              <w:t>-</w:t>
            </w:r>
            <w:r w:rsidR="00891AF7" w:rsidRPr="002A052C">
              <w:t>touch track of total payments and services to refer other</w:t>
            </w:r>
            <w:r w:rsidR="00A33376">
              <w:t>s</w:t>
            </w:r>
            <w:r w:rsidR="00891AF7" w:rsidRPr="002A052C">
              <w:t xml:space="preserve"> to join Lyft.</w:t>
            </w:r>
          </w:p>
          <w:p w14:paraId="0A857444" w14:textId="1BE44760" w:rsidR="00891AF7" w:rsidRDefault="00891AF7" w:rsidP="00D52705">
            <w:pPr>
              <w:rPr>
                <w:sz w:val="20"/>
                <w:szCs w:val="20"/>
              </w:rPr>
            </w:pPr>
            <w:r w:rsidRPr="004048B0">
              <w:rPr>
                <w:noProof/>
                <w:lang w:eastAsia="en-AU"/>
              </w:rPr>
              <w:drawing>
                <wp:anchor distT="0" distB="0" distL="114300" distR="114300" simplePos="0" relativeHeight="251660288" behindDoc="0" locked="0" layoutInCell="1" allowOverlap="1" wp14:anchorId="30FB0185" wp14:editId="287622AF">
                  <wp:simplePos x="0" y="0"/>
                  <wp:positionH relativeFrom="column">
                    <wp:posOffset>90896</wp:posOffset>
                  </wp:positionH>
                  <wp:positionV relativeFrom="paragraph">
                    <wp:posOffset>82369</wp:posOffset>
                  </wp:positionV>
                  <wp:extent cx="254000" cy="254000"/>
                  <wp:effectExtent l="0" t="0" r="0" b="0"/>
                  <wp:wrapNone/>
                  <wp:docPr id="13" name="Graphic 13" descr="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List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C9FC7E" w14:textId="5716EA63" w:rsidR="00891AF7" w:rsidRDefault="00891AF7" w:rsidP="00D5270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</w:t>
            </w:r>
            <w:r w:rsidRPr="00E074E4">
              <w:rPr>
                <w:b/>
                <w:bCs/>
                <w:sz w:val="20"/>
                <w:szCs w:val="20"/>
              </w:rPr>
              <w:t xml:space="preserve"> </w:t>
            </w:r>
            <w:r w:rsidRPr="00B23305">
              <w:rPr>
                <w:b/>
                <w:bCs/>
              </w:rPr>
              <w:t>Learnability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</w:p>
          <w:p w14:paraId="2BE8328F" w14:textId="2B352686" w:rsidR="00891AF7" w:rsidRPr="002A052C" w:rsidRDefault="0086450C" w:rsidP="00397002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71D6578" wp14:editId="085EBA6B">
                  <wp:simplePos x="0" y="0"/>
                  <wp:positionH relativeFrom="column">
                    <wp:posOffset>6812915</wp:posOffset>
                  </wp:positionH>
                  <wp:positionV relativeFrom="paragraph">
                    <wp:posOffset>1082675</wp:posOffset>
                  </wp:positionV>
                  <wp:extent cx="685800" cy="1186180"/>
                  <wp:effectExtent l="19050" t="0" r="19050" b="356870"/>
                  <wp:wrapNone/>
                  <wp:docPr id="10" name="Picture 10" descr="Time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imeline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18618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1AF7">
              <w:rPr>
                <w:b/>
                <w:bCs/>
                <w:sz w:val="20"/>
                <w:szCs w:val="20"/>
              </w:rPr>
              <w:t xml:space="preserve">                                    </w:t>
            </w:r>
            <w:r w:rsidR="00891AF7" w:rsidRPr="002A052C">
              <w:rPr>
                <w:b/>
                <w:bCs/>
              </w:rPr>
              <w:t xml:space="preserve">          </w:t>
            </w:r>
            <w:r w:rsidR="00891AF7" w:rsidRPr="002A052C">
              <w:t>Users find Lyft</w:t>
            </w:r>
            <w:r w:rsidR="000F053D">
              <w:t>’s</w:t>
            </w:r>
            <w:r w:rsidR="00891AF7" w:rsidRPr="002A052C">
              <w:t xml:space="preserve"> interface most intuitive as it</w:t>
            </w:r>
            <w:r w:rsidR="00E500D6">
              <w:t>’</w:t>
            </w:r>
            <w:r w:rsidR="00891AF7" w:rsidRPr="002A052C">
              <w:t xml:space="preserve">s using Apache Kafka, Apache </w:t>
            </w:r>
            <w:proofErr w:type="spellStart"/>
            <w:r w:rsidR="00891AF7" w:rsidRPr="002A052C">
              <w:t>Flink</w:t>
            </w:r>
            <w:proofErr w:type="spellEnd"/>
            <w:r w:rsidR="000F053D">
              <w:t xml:space="preserve">, </w:t>
            </w:r>
            <w:r w:rsidR="00891AF7" w:rsidRPr="002A052C">
              <w:t xml:space="preserve">and Spark systems to produce </w:t>
            </w:r>
            <w:r w:rsidR="000F053D">
              <w:t xml:space="preserve">a </w:t>
            </w:r>
            <w:r w:rsidR="00891AF7" w:rsidRPr="002A052C">
              <w:t xml:space="preserve">seamless experience. Starting with </w:t>
            </w:r>
            <w:r w:rsidR="00891AF7" w:rsidRPr="002A052C">
              <w:rPr>
                <w:highlight w:val="lightGray"/>
              </w:rPr>
              <w:t>google maps</w:t>
            </w:r>
            <w:r w:rsidR="00891AF7" w:rsidRPr="002A052C">
              <w:t xml:space="preserve"> that most users are familiar with, it provides a </w:t>
            </w:r>
            <w:r w:rsidR="00891AF7" w:rsidRPr="002A052C">
              <w:rPr>
                <w:highlight w:val="lightGray"/>
              </w:rPr>
              <w:t>one</w:t>
            </w:r>
            <w:r w:rsidR="000F053D">
              <w:rPr>
                <w:highlight w:val="lightGray"/>
              </w:rPr>
              <w:t>-</w:t>
            </w:r>
            <w:r w:rsidR="00891AF7" w:rsidRPr="002A052C">
              <w:rPr>
                <w:highlight w:val="lightGray"/>
              </w:rPr>
              <w:t>touch bar</w:t>
            </w:r>
            <w:r w:rsidR="00891AF7" w:rsidRPr="002A052C">
              <w:t xml:space="preserve"> to enter your</w:t>
            </w:r>
            <w:r w:rsidR="00B819F5">
              <w:t xml:space="preserve"> </w:t>
            </w:r>
            <w:r w:rsidR="00891AF7" w:rsidRPr="002A052C">
              <w:t>destination, while fetching your current location automatically. In addition to this</w:t>
            </w:r>
            <w:r w:rsidR="000F053D">
              <w:t>,</w:t>
            </w:r>
            <w:r w:rsidR="00891AF7" w:rsidRPr="002A052C">
              <w:t xml:space="preserve"> it </w:t>
            </w:r>
            <w:r w:rsidR="00891AF7" w:rsidRPr="002A052C">
              <w:rPr>
                <w:highlight w:val="lightGray"/>
              </w:rPr>
              <w:t>ensures quick access</w:t>
            </w:r>
            <w:r w:rsidR="00891AF7" w:rsidRPr="002A052C">
              <w:t xml:space="preserve"> to three main components such as bike, public transit,</w:t>
            </w:r>
            <w:r w:rsidR="000F053D">
              <w:t xml:space="preserve"> </w:t>
            </w:r>
            <w:r w:rsidR="00891AF7" w:rsidRPr="002A052C">
              <w:t>and rental near one</w:t>
            </w:r>
            <w:r w:rsidR="000F053D">
              <w:t>-</w:t>
            </w:r>
            <w:r w:rsidR="00891AF7" w:rsidRPr="002A052C">
              <w:t>touch bar increasing the overall accessibility of the application. Easy to use menu bar with</w:t>
            </w:r>
            <w:r w:rsidR="000F053D">
              <w:t xml:space="preserve"> an </w:t>
            </w:r>
            <w:r w:rsidR="00891AF7" w:rsidRPr="002A052C">
              <w:t>only important option to avoid unnecessary overhead. Lyft provides the user</w:t>
            </w:r>
            <w:r w:rsidR="000F053D">
              <w:t>-</w:t>
            </w:r>
            <w:r w:rsidR="00891AF7" w:rsidRPr="002A052C">
              <w:t xml:space="preserve">friendly experience with </w:t>
            </w:r>
            <w:r w:rsidR="000F053D">
              <w:t xml:space="preserve">a </w:t>
            </w:r>
            <w:r w:rsidR="00891AF7" w:rsidRPr="002A052C">
              <w:t xml:space="preserve">special Notification service that allows you to learn every feature of </w:t>
            </w:r>
            <w:r w:rsidR="000F053D">
              <w:t xml:space="preserve">the </w:t>
            </w:r>
            <w:r w:rsidR="00891AF7" w:rsidRPr="002A052C">
              <w:t>app when you install it for the first time. Even if you miss the first</w:t>
            </w:r>
            <w:r w:rsidR="000F053D">
              <w:t>-</w:t>
            </w:r>
            <w:r w:rsidR="00891AF7" w:rsidRPr="002A052C">
              <w:t>time installation you will find</w:t>
            </w:r>
            <w:r w:rsidR="000F053D">
              <w:t xml:space="preserve"> the </w:t>
            </w:r>
            <w:r w:rsidR="00891AF7" w:rsidRPr="002A052C">
              <w:t>Help option in the main menu.</w:t>
            </w:r>
          </w:p>
          <w:p w14:paraId="05E8680D" w14:textId="4BB8921C" w:rsidR="00891AF7" w:rsidRDefault="00891AF7" w:rsidP="00D52705">
            <w:pPr>
              <w:rPr>
                <w:sz w:val="20"/>
                <w:szCs w:val="20"/>
              </w:rPr>
            </w:pPr>
            <w:r w:rsidRPr="009A1DE0">
              <w:rPr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00A4DEB2" wp14:editId="4FFFF92D">
                  <wp:simplePos x="0" y="0"/>
                  <wp:positionH relativeFrom="column">
                    <wp:posOffset>59600</wp:posOffset>
                  </wp:positionH>
                  <wp:positionV relativeFrom="paragraph">
                    <wp:posOffset>30480</wp:posOffset>
                  </wp:positionV>
                  <wp:extent cx="342265" cy="281305"/>
                  <wp:effectExtent l="0" t="0" r="635" b="4445"/>
                  <wp:wrapNone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FEC74DE" w14:textId="558AF2E4" w:rsidR="00891AF7" w:rsidRDefault="00891AF7" w:rsidP="00D52705">
            <w:pPr>
              <w:rPr>
                <w:b/>
                <w:bCs/>
              </w:rPr>
            </w:pPr>
            <w:r>
              <w:t xml:space="preserve">                    </w:t>
            </w:r>
            <w:r w:rsidRPr="009A1DE0">
              <w:rPr>
                <w:b/>
                <w:bCs/>
              </w:rPr>
              <w:t>Efficiency</w:t>
            </w:r>
            <w:r>
              <w:rPr>
                <w:b/>
                <w:bCs/>
              </w:rPr>
              <w:t xml:space="preserve">: </w:t>
            </w:r>
          </w:p>
          <w:p w14:paraId="6D4C40B0" w14:textId="08034CF7" w:rsidR="00891AF7" w:rsidRDefault="00891AF7" w:rsidP="00397002">
            <w:pPr>
              <w:jc w:val="both"/>
            </w:pPr>
            <w:r>
              <w:rPr>
                <w:b/>
                <w:bCs/>
              </w:rPr>
              <w:t xml:space="preserve">                                      </w:t>
            </w:r>
            <w:r>
              <w:t>Including State of the art spark system with google map integration, Lyft contribute towards one of the fastest route tracking</w:t>
            </w:r>
            <w:r w:rsidR="00E500D6">
              <w:t xml:space="preserve"> </w:t>
            </w:r>
            <w:r>
              <w:t>feature. Google integration allows Lyft to search available rides within few milliseconds. With minimum resources</w:t>
            </w:r>
            <w:r w:rsidR="00FF6A23">
              <w:t xml:space="preserve">, </w:t>
            </w:r>
            <w:r>
              <w:t xml:space="preserve">Lyft is providing </w:t>
            </w:r>
            <w:r w:rsidR="00FF6A23">
              <w:t xml:space="preserve">an </w:t>
            </w:r>
            <w:r>
              <w:t>outstanding user interface with one significant efficiency defect such a</w:t>
            </w:r>
            <w:r w:rsidR="00FF6A23">
              <w:t>s</w:t>
            </w:r>
            <w:r>
              <w:t xml:space="preserve"> international payments. The standard payment gateways Lyft uses are </w:t>
            </w:r>
            <w:proofErr w:type="spellStart"/>
            <w:r>
              <w:t>Paypal</w:t>
            </w:r>
            <w:proofErr w:type="spellEnd"/>
            <w:r>
              <w:t>, Credit</w:t>
            </w:r>
            <w:r w:rsidR="00FF6A23">
              <w:t xml:space="preserve">, </w:t>
            </w:r>
            <w:r>
              <w:t xml:space="preserve">or Debit card, but usability of Lyft with international credit cards is not defined well. Most of the time it does not accept international card creating </w:t>
            </w:r>
            <w:r w:rsidR="00FF6A23">
              <w:t xml:space="preserve">a </w:t>
            </w:r>
            <w:r>
              <w:t xml:space="preserve">significant impact </w:t>
            </w:r>
            <w:r w:rsidR="00FF6A23">
              <w:t>on</w:t>
            </w:r>
            <w:r>
              <w:t xml:space="preserve"> tourist need pickups from the Airport</w:t>
            </w:r>
            <w:r w:rsidR="00932DCE">
              <w:t>.</w:t>
            </w:r>
          </w:p>
          <w:p w14:paraId="215A8A30" w14:textId="41E63A81" w:rsidR="00891AF7" w:rsidRDefault="0056226A" w:rsidP="00D52705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DDCCC9E" wp14:editId="4FE74AE1">
                  <wp:simplePos x="0" y="0"/>
                  <wp:positionH relativeFrom="column">
                    <wp:posOffset>6777990</wp:posOffset>
                  </wp:positionH>
                  <wp:positionV relativeFrom="paragraph">
                    <wp:posOffset>-3810</wp:posOffset>
                  </wp:positionV>
                  <wp:extent cx="710876" cy="1153886"/>
                  <wp:effectExtent l="19050" t="0" r="13335" b="370205"/>
                  <wp:wrapNone/>
                  <wp:docPr id="4" name="Picture 4" descr="Describing Efficiency and its issues.&#10;&#10;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escribing Efficiency and its issues.&#10;&#10;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876" cy="115388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1A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A071B20" wp14:editId="6DA86F84">
                      <wp:simplePos x="0" y="0"/>
                      <wp:positionH relativeFrom="column">
                        <wp:posOffset>6280785</wp:posOffset>
                      </wp:positionH>
                      <wp:positionV relativeFrom="paragraph">
                        <wp:posOffset>3175</wp:posOffset>
                      </wp:positionV>
                      <wp:extent cx="549910" cy="193040"/>
                      <wp:effectExtent l="178435" t="107315" r="161925" b="66675"/>
                      <wp:wrapNone/>
                      <wp:docPr id="26" name="Arrow: Righ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308347">
                                <a:off x="0" y="0"/>
                                <a:ext cx="549910" cy="19304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5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25000"/>
                                    <a:lumOff val="75000"/>
                                  </a:schemeClr>
                                </a:solidFill>
                              </a:ln>
                              <a:effectLst>
                                <a:glow rad="101600">
                                  <a:schemeClr val="accent6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6ABE2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6" o:spid="_x0000_s1026" type="#_x0000_t13" style="position:absolute;margin-left:494.55pt;margin-top:.25pt;width:43.3pt;height:15.2pt;rotation:3613597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" adj="17809" fillcolor="#9193fd [824]" strokecolor="#9193fd [824]" strokeweight="1pt"/>
                  </w:pict>
                </mc:Fallback>
              </mc:AlternateContent>
            </w:r>
            <w:r w:rsidR="00891AF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71CB136F" wp14:editId="16B58C87">
                  <wp:simplePos x="0" y="0"/>
                  <wp:positionH relativeFrom="column">
                    <wp:posOffset>-17508</wp:posOffset>
                  </wp:positionH>
                  <wp:positionV relativeFrom="paragraph">
                    <wp:posOffset>71120</wp:posOffset>
                  </wp:positionV>
                  <wp:extent cx="502557" cy="330200"/>
                  <wp:effectExtent l="0" t="0" r="0" b="0"/>
                  <wp:wrapNone/>
                  <wp:docPr id="6" name="Picture 6" descr="A picture containing food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food, drawing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02557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741CCB" w14:textId="537B728C" w:rsidR="00891AF7" w:rsidRDefault="00891AF7" w:rsidP="00D52705">
            <w:r>
              <w:t xml:space="preserve">                   </w:t>
            </w:r>
            <w:r w:rsidRPr="008D06BF">
              <w:rPr>
                <w:b/>
                <w:bCs/>
              </w:rPr>
              <w:t>Visibility</w:t>
            </w:r>
            <w:r>
              <w:t xml:space="preserve">: </w:t>
            </w:r>
          </w:p>
          <w:p w14:paraId="66816AEA" w14:textId="7038600D" w:rsidR="00891AF7" w:rsidRDefault="00891AF7" w:rsidP="00397002">
            <w:r>
              <w:t xml:space="preserve">                                  To increase </w:t>
            </w:r>
            <w:r w:rsidR="003E6352">
              <w:t xml:space="preserve">the </w:t>
            </w:r>
            <w:r>
              <w:t>visibility of the app Lyft provided different versions</w:t>
            </w:r>
            <w:r w:rsidR="003E6352">
              <w:t xml:space="preserve"> in </w:t>
            </w:r>
            <w:r>
              <w:t xml:space="preserve">Spanish, Portuguese, and French. </w:t>
            </w:r>
            <w:proofErr w:type="spellStart"/>
            <w:r>
              <w:t>Its</w:t>
            </w:r>
            <w:proofErr w:type="spellEnd"/>
            <w:r>
              <w:t xml:space="preserve"> is having a unique name</w:t>
            </w:r>
            <w:r w:rsidR="003E6352">
              <w:t xml:space="preserve"> </w:t>
            </w:r>
            <w:r>
              <w:t>demonstrate</w:t>
            </w:r>
            <w:r w:rsidR="003E6352">
              <w:t>s</w:t>
            </w:r>
            <w:r>
              <w:t xml:space="preserve"> its purpose in the market. Lyft has</w:t>
            </w:r>
            <w:r w:rsidR="00E500D6">
              <w:t xml:space="preserve"> </w:t>
            </w:r>
            <w:r w:rsidR="003E6352">
              <w:t>to</w:t>
            </w:r>
            <w:r>
              <w:t xml:space="preserve"> use ASO keyword optimization technique which makes it simpler for user</w:t>
            </w:r>
            <w:r w:rsidR="003E6352">
              <w:t>s</w:t>
            </w:r>
            <w:r>
              <w:t xml:space="preserve"> to find it in App store or Play. </w:t>
            </w:r>
          </w:p>
          <w:p w14:paraId="0DEF84AD" w14:textId="5E6D117A" w:rsidR="00891AF7" w:rsidRDefault="00FD56B8" w:rsidP="003970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A2553D" wp14:editId="75EE68A0">
                      <wp:simplePos x="0" y="0"/>
                      <wp:positionH relativeFrom="column">
                        <wp:posOffset>6274752</wp:posOffset>
                      </wp:positionH>
                      <wp:positionV relativeFrom="paragraph">
                        <wp:posOffset>335941</wp:posOffset>
                      </wp:positionV>
                      <wp:extent cx="605363" cy="228600"/>
                      <wp:effectExtent l="207328" t="97472" r="192722" b="59373"/>
                      <wp:wrapNone/>
                      <wp:docPr id="19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181645">
                                <a:off x="0" y="0"/>
                                <a:ext cx="605363" cy="2286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5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25000"/>
                                    <a:lumOff val="75000"/>
                                  </a:schemeClr>
                                </a:solidFill>
                              </a:ln>
                              <a:effectLst>
                                <a:glow rad="101600">
                                  <a:schemeClr val="accent6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C12C2F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9" o:spid="_x0000_s1026" type="#_x0000_t13" style="position:absolute;margin-left:494.05pt;margin-top:26.45pt;width:47.65pt;height:18pt;rotation:3475205fd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" adj="17522" fillcolor="#9193fd [824]" strokecolor="#9193fd [824]" strokeweight="1pt"/>
                  </w:pict>
                </mc:Fallback>
              </mc:AlternateContent>
            </w:r>
            <w:r w:rsidR="00891AF7">
              <w:t>Integration with maps gives</w:t>
            </w:r>
            <w:r>
              <w:t xml:space="preserve"> a </w:t>
            </w:r>
            <w:r w:rsidR="00891AF7">
              <w:t xml:space="preserve">clean user experience of different destinations with </w:t>
            </w:r>
            <w:r>
              <w:t xml:space="preserve">a </w:t>
            </w:r>
            <w:r w:rsidR="00891AF7">
              <w:t xml:space="preserve">very minimum need </w:t>
            </w:r>
            <w:r>
              <w:t xml:space="preserve">for </w:t>
            </w:r>
            <w:r w:rsidR="00891AF7">
              <w:t xml:space="preserve">explicit search. There are certain features like scheduling a ride </w:t>
            </w:r>
            <w:r>
              <w:t xml:space="preserve">that </w:t>
            </w:r>
            <w:r w:rsidR="00891AF7">
              <w:t>needs to optimize</w:t>
            </w:r>
            <w:r>
              <w:t xml:space="preserve"> </w:t>
            </w:r>
            <w:r w:rsidR="00891AF7">
              <w:t>according to the User</w:t>
            </w:r>
            <w:r>
              <w:t>-</w:t>
            </w:r>
            <w:r w:rsidR="00891AF7">
              <w:t>Friendly manner. Once you schedule a ride</w:t>
            </w:r>
            <w:r>
              <w:t xml:space="preserve">, </w:t>
            </w:r>
            <w:r w:rsidR="00891AF7">
              <w:t>you will get a very small Icon at top left corner which is clearly prone to miss.</w:t>
            </w:r>
          </w:p>
          <w:p w14:paraId="27C42074" w14:textId="41EA0B7A" w:rsidR="00FD56B8" w:rsidRDefault="001E638C" w:rsidP="00397002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44CE38F" wp14:editId="5F59096F">
                  <wp:simplePos x="0" y="0"/>
                  <wp:positionH relativeFrom="column">
                    <wp:posOffset>6717860</wp:posOffset>
                  </wp:positionH>
                  <wp:positionV relativeFrom="paragraph">
                    <wp:posOffset>264062</wp:posOffset>
                  </wp:positionV>
                  <wp:extent cx="716280" cy="1270000"/>
                  <wp:effectExtent l="19050" t="0" r="26670" b="406400"/>
                  <wp:wrapNone/>
                  <wp:docPr id="5" name="Picture 5" descr="Timeline,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imeline, map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1270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FD56B8">
              <w:t xml:space="preserve">Lyft App does not provide an option in the </w:t>
            </w:r>
            <w:proofErr w:type="spellStart"/>
            <w:r w:rsidR="00FD56B8">
              <w:t>Menubar</w:t>
            </w:r>
            <w:proofErr w:type="spellEnd"/>
            <w:r w:rsidR="00FD56B8">
              <w:t xml:space="preserve"> to track the scheduled rides making it hard for the user who exited the app after scheduling and logged in after a while to track the schedule.</w:t>
            </w:r>
          </w:p>
          <w:p w14:paraId="38C1A961" w14:textId="7A30EC66" w:rsidR="00891AF7" w:rsidRDefault="00891AF7" w:rsidP="00D52705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BC8B69D" wp14:editId="6E126F83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86179</wp:posOffset>
                  </wp:positionV>
                  <wp:extent cx="436161" cy="299358"/>
                  <wp:effectExtent l="0" t="0" r="0" b="5715"/>
                  <wp:wrapNone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Icon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36161" cy="299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  </w:t>
            </w:r>
            <w:r w:rsidRPr="001F64EC">
              <w:rPr>
                <w:b/>
                <w:bCs/>
              </w:rPr>
              <w:t xml:space="preserve"> </w:t>
            </w:r>
          </w:p>
          <w:p w14:paraId="788BC17B" w14:textId="102E031C" w:rsidR="00891AF7" w:rsidRDefault="00891AF7" w:rsidP="00D527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</w:t>
            </w:r>
            <w:r w:rsidRPr="008D06BF">
              <w:rPr>
                <w:b/>
                <w:bCs/>
              </w:rPr>
              <w:t xml:space="preserve"> Error</w:t>
            </w:r>
            <w:r>
              <w:rPr>
                <w:b/>
                <w:bCs/>
              </w:rPr>
              <w:t xml:space="preserve">:  </w:t>
            </w:r>
          </w:p>
          <w:p w14:paraId="248A8452" w14:textId="36C72D11" w:rsidR="00891AF7" w:rsidRDefault="00891AF7" w:rsidP="00397002">
            <w:pPr>
              <w:jc w:val="both"/>
            </w:pPr>
            <w:r>
              <w:rPr>
                <w:b/>
                <w:bCs/>
              </w:rPr>
              <w:t xml:space="preserve">                            </w:t>
            </w:r>
            <w:r w:rsidRPr="00A80747">
              <w:t>Lyft</w:t>
            </w:r>
            <w:r>
              <w:t xml:space="preserve"> is having </w:t>
            </w:r>
            <w:r w:rsidR="00B4128D">
              <w:t xml:space="preserve">a </w:t>
            </w:r>
            <w:r>
              <w:t>Robust platform with some significant glitches. Now, even if th</w:t>
            </w:r>
            <w:r w:rsidR="00B4128D">
              <w:t>ese</w:t>
            </w:r>
            <w:r>
              <w:t xml:space="preserve"> statements are contradictory they are having their own existence in </w:t>
            </w:r>
            <w:r w:rsidR="00B4128D">
              <w:t xml:space="preserve">a </w:t>
            </w:r>
            <w:r>
              <w:t>real environment. Almost 6 out of 10 people has experienced</w:t>
            </w:r>
          </w:p>
          <w:p w14:paraId="71030259" w14:textId="7FD660A3" w:rsidR="00891AF7" w:rsidRDefault="00891AF7" w:rsidP="00397002">
            <w:pPr>
              <w:jc w:val="both"/>
            </w:pPr>
            <w:r w:rsidRPr="00E61C65">
              <w:t>Network issues</w:t>
            </w:r>
            <w:r>
              <w:t xml:space="preserve"> while using the Lyft App. Even if you are connected to the strongest network many people have experienced this network issue in the middle of</w:t>
            </w:r>
            <w:r w:rsidR="00B4128D">
              <w:t xml:space="preserve"> a</w:t>
            </w:r>
            <w:r>
              <w:t xml:space="preserve"> working app. The network issue simply gets you out of the main window and</w:t>
            </w:r>
            <w:r w:rsidR="00B4128D">
              <w:t xml:space="preserve"> </w:t>
            </w:r>
            <w:r>
              <w:t>force you to shut</w:t>
            </w:r>
            <w:r w:rsidR="00B4128D">
              <w:t xml:space="preserve"> </w:t>
            </w:r>
            <w:r>
              <w:t>down the main window. In</w:t>
            </w:r>
            <w:r w:rsidR="00E500D6">
              <w:t xml:space="preserve"> </w:t>
            </w:r>
            <w:r>
              <w:t>order to resume the functioning of the application,</w:t>
            </w:r>
            <w:r w:rsidR="00B4128D">
              <w:t xml:space="preserve"> the </w:t>
            </w:r>
            <w:r>
              <w:t>user must force close the app and the network and restart them again.</w:t>
            </w:r>
          </w:p>
          <w:p w14:paraId="1B7DF1E4" w14:textId="77777777" w:rsidR="00891AF7" w:rsidRDefault="00891AF7" w:rsidP="00D52705"/>
          <w:p w14:paraId="49B57E7C" w14:textId="30BD51C6" w:rsidR="00891AF7" w:rsidRDefault="00A26C23" w:rsidP="00397002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E2F5C47" wp14:editId="7ED52CF4">
                  <wp:simplePos x="0" y="0"/>
                  <wp:positionH relativeFrom="column">
                    <wp:posOffset>6762115</wp:posOffset>
                  </wp:positionH>
                  <wp:positionV relativeFrom="paragraph">
                    <wp:posOffset>157822</wp:posOffset>
                  </wp:positionV>
                  <wp:extent cx="706120" cy="1213757"/>
                  <wp:effectExtent l="19050" t="0" r="17780" b="386715"/>
                  <wp:wrapNone/>
                  <wp:docPr id="8" name="Picture 8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20" cy="121375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891AF7">
              <w:t>The Promos section in the app allows you to add Lyft cash Gift cards and promo codes. As we have seen in Efficiency</w:t>
            </w:r>
          </w:p>
          <w:p w14:paraId="4D34A9D7" w14:textId="3EA4381A" w:rsidR="00891AF7" w:rsidRDefault="00891AF7" w:rsidP="00397002">
            <w:pPr>
              <w:jc w:val="both"/>
            </w:pPr>
            <w:r>
              <w:t xml:space="preserve">If you have </w:t>
            </w:r>
            <w:r w:rsidR="00B4128D">
              <w:t xml:space="preserve">an </w:t>
            </w:r>
            <w:r>
              <w:t xml:space="preserve">international card and </w:t>
            </w:r>
            <w:proofErr w:type="spellStart"/>
            <w:r>
              <w:t>its</w:t>
            </w:r>
            <w:proofErr w:type="spellEnd"/>
            <w:r>
              <w:t xml:space="preserve"> not working with Lyft then </w:t>
            </w:r>
            <w:r w:rsidR="00B4128D">
              <w:t xml:space="preserve">the </w:t>
            </w:r>
            <w:r>
              <w:t>user may come to the volatile solution of buying the</w:t>
            </w:r>
            <w:r w:rsidR="00B4128D">
              <w:t xml:space="preserve"> </w:t>
            </w:r>
            <w:r>
              <w:t xml:space="preserve">Gift card Physically from stores and add them in the Lyft wallet for </w:t>
            </w:r>
            <w:r w:rsidR="00B4128D">
              <w:t xml:space="preserve">a </w:t>
            </w:r>
            <w:r>
              <w:t>ride. But here comes the main challenge, the Lyft</w:t>
            </w:r>
            <w:r w:rsidR="00B4128D">
              <w:t xml:space="preserve"> </w:t>
            </w:r>
            <w:r>
              <w:t>Default system is organized in such a way that it do</w:t>
            </w:r>
            <w:r w:rsidR="00B4128D">
              <w:t xml:space="preserve">esn’t </w:t>
            </w:r>
            <w:r>
              <w:t>let you book rides only over the Lyft cash without adding your</w:t>
            </w:r>
            <w:r w:rsidR="00B4128D">
              <w:t xml:space="preserve"> </w:t>
            </w:r>
            <w:r>
              <w:t>Credit/Debit Card. According to logical analysis when the ride cost is less than your Lyft cash the Interface should allow you to book the ride even if you</w:t>
            </w:r>
            <w:r w:rsidR="00B4128D">
              <w:t>r</w:t>
            </w:r>
            <w:r>
              <w:t xml:space="preserve"> card is not registered with Lyft. Your card is not there but you have already</w:t>
            </w:r>
          </w:p>
          <w:p w14:paraId="786487BA" w14:textId="6B0F1FEF" w:rsidR="00891AF7" w:rsidRDefault="007B6FBA" w:rsidP="00397002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F50A6C2" wp14:editId="1CA5BD4C">
                      <wp:simplePos x="0" y="0"/>
                      <wp:positionH relativeFrom="column">
                        <wp:posOffset>6350346</wp:posOffset>
                      </wp:positionH>
                      <wp:positionV relativeFrom="paragraph">
                        <wp:posOffset>36879</wp:posOffset>
                      </wp:positionV>
                      <wp:extent cx="437347" cy="228600"/>
                      <wp:effectExtent l="95250" t="209550" r="58420" b="152400"/>
                      <wp:wrapNone/>
                      <wp:docPr id="7" name="Arrow: Righ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610350">
                                <a:off x="0" y="0"/>
                                <a:ext cx="437347" cy="2286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69629"/>
                                </a:avLst>
                              </a:prstGeom>
                              <a:solidFill>
                                <a:schemeClr val="accent5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25000"/>
                                    <a:lumOff val="75000"/>
                                  </a:schemeClr>
                                </a:solidFill>
                              </a:ln>
                              <a:effectLst>
                                <a:glow rad="101600">
                                  <a:schemeClr val="accent6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69170A" id="Arrow: Right 7" o:spid="_x0000_s1026" type="#_x0000_t13" style="position:absolute;margin-left:500.05pt;margin-top:2.9pt;width:34.45pt;height:18pt;rotation:2851198fd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" adj="13739" fillcolor="#9193fd [824]" strokecolor="#9193fd [824]" strokeweight="1pt"/>
                  </w:pict>
                </mc:Fallback>
              </mc:AlternateContent>
            </w:r>
            <w:r w:rsidR="00891AF7">
              <w:t>Solved this problem with the Lyft cash.</w:t>
            </w:r>
          </w:p>
          <w:p w14:paraId="43B7D69E" w14:textId="65DE88CE" w:rsidR="00891AF7" w:rsidRPr="00E61C65" w:rsidRDefault="00891AF7" w:rsidP="00D52705"/>
          <w:p w14:paraId="7EB14289" w14:textId="77777777" w:rsidR="00891AF7" w:rsidRPr="002A0910" w:rsidRDefault="00891AF7" w:rsidP="00D52705"/>
          <w:p w14:paraId="71528B7C" w14:textId="77777777" w:rsidR="00891AF7" w:rsidRPr="00FF6124" w:rsidRDefault="00891AF7" w:rsidP="00D52705"/>
        </w:tc>
      </w:tr>
      <w:tr w:rsidR="00891AF7" w:rsidRPr="004048B0" w14:paraId="4349CB86" w14:textId="77777777" w:rsidTr="00D52705">
        <w:trPr>
          <w:trHeight w:val="1440"/>
        </w:trPr>
        <w:tc>
          <w:tcPr>
            <w:tcW w:w="10800" w:type="dxa"/>
          </w:tcPr>
          <w:p w14:paraId="444CB64F" w14:textId="2196A618" w:rsidR="00891AF7" w:rsidRDefault="00CD41EB" w:rsidP="00D52705">
            <w:pPr>
              <w:pStyle w:val="Heading3"/>
            </w:pPr>
            <w:r w:rsidRPr="004048B0">
              <w:rPr>
                <w:lang w:eastAsia="en-AU"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1C908D59" wp14:editId="627AE2ED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21297</wp:posOffset>
                  </wp:positionV>
                  <wp:extent cx="298450" cy="298450"/>
                  <wp:effectExtent l="0" t="0" r="6350" b="6350"/>
                  <wp:wrapNone/>
                  <wp:docPr id="9" name="Graphic 9" descr="Group brainstor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Group brainstorm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DFACADE" w14:textId="1C848ECE" w:rsidR="00891AF7" w:rsidRPr="00201E25" w:rsidRDefault="00891AF7" w:rsidP="00D52705">
            <w:r>
              <w:rPr>
                <w:noProof/>
                <w:lang w:eastAsia="en-AU"/>
              </w:rPr>
              <w:t xml:space="preserve">                                                                                                                            </w:t>
            </w:r>
          </w:p>
          <w:p w14:paraId="29457C25" w14:textId="1BB02375" w:rsidR="00891AF7" w:rsidRDefault="00891AF7" w:rsidP="00D52705">
            <w:r>
              <w:t xml:space="preserve">          </w:t>
            </w:r>
            <w:r>
              <w:rPr>
                <w:noProof/>
                <w:lang w:eastAsia="en-AU"/>
              </w:rPr>
              <w:t xml:space="preserve">                                                                                                                                                                                </w:t>
            </w:r>
          </w:p>
          <w:p w14:paraId="69B85495" w14:textId="6EC7482F" w:rsidR="00891AF7" w:rsidRDefault="00891AF7" w:rsidP="00D52705">
            <w:r>
              <w:rPr>
                <w:noProof/>
                <w:lang w:eastAsia="en-AU"/>
              </w:rPr>
              <w:t xml:space="preserve">                                                                                                                                                                                                   </w:t>
            </w:r>
          </w:p>
          <w:p w14:paraId="5F91BA5C" w14:textId="3C238F6B" w:rsidR="00891AF7" w:rsidRDefault="00891AF7" w:rsidP="00D52705"/>
          <w:p w14:paraId="74A73A47" w14:textId="486E55B9" w:rsidR="00891AF7" w:rsidRDefault="00CB42DB" w:rsidP="00D5270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DF0CF68" wp14:editId="1EBD38DF">
                      <wp:simplePos x="0" y="0"/>
                      <wp:positionH relativeFrom="column">
                        <wp:posOffset>6633210</wp:posOffset>
                      </wp:positionH>
                      <wp:positionV relativeFrom="paragraph">
                        <wp:posOffset>142240</wp:posOffset>
                      </wp:positionV>
                      <wp:extent cx="327660" cy="472440"/>
                      <wp:effectExtent l="95250" t="76200" r="91440" b="99060"/>
                      <wp:wrapNone/>
                      <wp:docPr id="42" name="Arrow: Down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" cy="47244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5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25000"/>
                                    <a:lumOff val="75000"/>
                                  </a:schemeClr>
                                </a:solidFill>
                              </a:ln>
                              <a:effectLst>
                                <a:glow rad="63500">
                                  <a:schemeClr val="accent6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87CAF8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42" o:spid="_x0000_s1026" type="#_x0000_t67" style="position:absolute;margin-left:522.3pt;margin-top:11.2pt;width:25.8pt;height:3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" adj="14110" fillcolor="#9193fd [824]" strokecolor="#9193fd [824]" strokeweight="1pt"/>
                  </w:pict>
                </mc:Fallback>
              </mc:AlternateContent>
            </w:r>
          </w:p>
          <w:p w14:paraId="4E73B459" w14:textId="754D98F0" w:rsidR="00891AF7" w:rsidRDefault="00891AF7" w:rsidP="00D52705"/>
          <w:p w14:paraId="47DA8C3A" w14:textId="106B8B40" w:rsidR="00891AF7" w:rsidRDefault="00891AF7" w:rsidP="00D52705"/>
          <w:p w14:paraId="26427B5E" w14:textId="3F5782F2" w:rsidR="00891AF7" w:rsidRDefault="00891AF7" w:rsidP="00D52705"/>
          <w:p w14:paraId="5F838702" w14:textId="7C997896" w:rsidR="00891AF7" w:rsidRDefault="00151C44" w:rsidP="00D52705">
            <w:r w:rsidRPr="004048B0">
              <w:rPr>
                <w:noProof/>
                <w:lang w:eastAsia="en-AU"/>
              </w:rPr>
              <w:drawing>
                <wp:anchor distT="0" distB="0" distL="114300" distR="114300" simplePos="0" relativeHeight="251678720" behindDoc="0" locked="0" layoutInCell="1" allowOverlap="1" wp14:anchorId="36ED31C7" wp14:editId="017ED4D1">
                  <wp:simplePos x="0" y="0"/>
                  <wp:positionH relativeFrom="column">
                    <wp:posOffset>-17584</wp:posOffset>
                  </wp:positionH>
                  <wp:positionV relativeFrom="paragraph">
                    <wp:posOffset>27452</wp:posOffset>
                  </wp:positionV>
                  <wp:extent cx="254000" cy="254000"/>
                  <wp:effectExtent l="0" t="0" r="0" b="0"/>
                  <wp:wrapNone/>
                  <wp:docPr id="11" name="Graphic 11" descr="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List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DF4AF7" w14:textId="35BF07C2" w:rsidR="00891AF7" w:rsidRDefault="00891AF7" w:rsidP="00D52705"/>
          <w:p w14:paraId="384BCD82" w14:textId="27E8306A" w:rsidR="00891AF7" w:rsidRDefault="00891AF7" w:rsidP="00D52705"/>
          <w:p w14:paraId="4F17BDA8" w14:textId="598C85F3" w:rsidR="00891AF7" w:rsidRDefault="00891AF7" w:rsidP="00D52705">
            <w:r>
              <w:rPr>
                <w:noProof/>
              </w:rPr>
              <w:t xml:space="preserve">                                                                        </w:t>
            </w:r>
          </w:p>
          <w:p w14:paraId="5CD3B02B" w14:textId="77777777" w:rsidR="00891AF7" w:rsidRDefault="00891AF7" w:rsidP="00D52705"/>
          <w:p w14:paraId="401A4F2B" w14:textId="659C0758" w:rsidR="00891AF7" w:rsidRDefault="00891AF7" w:rsidP="00D52705"/>
          <w:p w14:paraId="4C5BED87" w14:textId="77777777" w:rsidR="00891AF7" w:rsidRDefault="00891AF7" w:rsidP="00D52705">
            <w:r>
              <w:t xml:space="preserve">                                                                                                                                                   </w:t>
            </w:r>
          </w:p>
          <w:p w14:paraId="7DB423C3" w14:textId="6340FB02" w:rsidR="00891AF7" w:rsidRDefault="00891AF7" w:rsidP="00D52705">
            <w:r>
              <w:t xml:space="preserve">                                  </w:t>
            </w:r>
            <w:r>
              <w:rPr>
                <w:noProof/>
              </w:rPr>
              <w:t xml:space="preserve">                                                                                      </w:t>
            </w:r>
          </w:p>
          <w:p w14:paraId="02CCFA3D" w14:textId="7901EF76" w:rsidR="00891AF7" w:rsidRDefault="00891AF7" w:rsidP="00D52705"/>
          <w:p w14:paraId="0CA89628" w14:textId="5E4E3687" w:rsidR="00891AF7" w:rsidRDefault="00455754" w:rsidP="00D52705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704DFD7" wp14:editId="22EF04C4">
                      <wp:simplePos x="0" y="0"/>
                      <wp:positionH relativeFrom="column">
                        <wp:posOffset>5314950</wp:posOffset>
                      </wp:positionH>
                      <wp:positionV relativeFrom="paragraph">
                        <wp:posOffset>127635</wp:posOffset>
                      </wp:positionV>
                      <wp:extent cx="673100" cy="259715"/>
                      <wp:effectExtent l="76200" t="76200" r="31750" b="102235"/>
                      <wp:wrapNone/>
                      <wp:docPr id="35" name="Arrow: Bent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00" cy="259715"/>
                              </a:xfrm>
                              <a:prstGeom prst="bentArrow">
                                <a:avLst/>
                              </a:prstGeom>
                              <a:solidFill>
                                <a:schemeClr val="accent5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25000"/>
                                    <a:lumOff val="75000"/>
                                  </a:schemeClr>
                                </a:solidFill>
                              </a:ln>
                              <a:effectLst>
                                <a:glow rad="63500">
                                  <a:schemeClr val="accent6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26665" id="Arrow: Bent 35" o:spid="_x0000_s1026" style="position:absolute;margin-left:418.5pt;margin-top:10.05pt;width:53pt;height:20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3100,25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" path="m,259715l,146090c,83337,50872,32465,113625,32465r494546,-1l608171,r64929,64929l608171,129858r,-32465l113625,97393v-26895,,-48697,21802,-48697,48697c64928,183965,64929,221840,64929,259715l,259715xe" fillcolor="#9193fd [824]" strokecolor="#9193fd [824]" strokeweight="1pt">
                      <v:stroke joinstyle="miter"/>
                      <v:path arrowok="t" o:connecttype="custom" o:connectlocs="0,259715;0,146090;113625,32465;608171,32464;608171,0;673100,64929;608171,129858;608171,97393;113625,97393;64928,146090;64929,259715;0,259715" o:connectangles="0,0,0,0,0,0,0,0,0,0,0,0"/>
                    </v:shape>
                  </w:pict>
                </mc:Fallback>
              </mc:AlternateContent>
            </w:r>
            <w:r w:rsidR="00C15EA6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211250B9" wp14:editId="3E6B90AD">
                  <wp:simplePos x="0" y="0"/>
                  <wp:positionH relativeFrom="column">
                    <wp:posOffset>6115441</wp:posOffset>
                  </wp:positionH>
                  <wp:positionV relativeFrom="paragraph">
                    <wp:posOffset>60032</wp:posOffset>
                  </wp:positionV>
                  <wp:extent cx="1341755" cy="718185"/>
                  <wp:effectExtent l="19050" t="0" r="10795" b="253365"/>
                  <wp:wrapNone/>
                  <wp:docPr id="34" name="Picture 3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Chart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341755" cy="71818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51C44" w:rsidRPr="009A1DE0">
              <w:rPr>
                <w:b/>
                <w:bCs/>
                <w:noProof/>
              </w:rPr>
              <w:drawing>
                <wp:anchor distT="0" distB="0" distL="114300" distR="114300" simplePos="0" relativeHeight="251680768" behindDoc="0" locked="0" layoutInCell="1" allowOverlap="1" wp14:anchorId="4CBA3F3E" wp14:editId="6B70A8CD">
                  <wp:simplePos x="0" y="0"/>
                  <wp:positionH relativeFrom="column">
                    <wp:posOffset>-20125</wp:posOffset>
                  </wp:positionH>
                  <wp:positionV relativeFrom="paragraph">
                    <wp:posOffset>152010</wp:posOffset>
                  </wp:positionV>
                  <wp:extent cx="342265" cy="281305"/>
                  <wp:effectExtent l="0" t="0" r="635" b="4445"/>
                  <wp:wrapNone/>
                  <wp:docPr id="12" name="Picture 1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A954584" w14:textId="569647D2" w:rsidR="00891AF7" w:rsidRDefault="00891AF7" w:rsidP="00D52705"/>
          <w:p w14:paraId="0B98A047" w14:textId="63521D52" w:rsidR="00891AF7" w:rsidRDefault="00891AF7" w:rsidP="00D52705"/>
          <w:p w14:paraId="79498B59" w14:textId="53E95FC3" w:rsidR="00891AF7" w:rsidRDefault="00891AF7" w:rsidP="00D52705"/>
          <w:p w14:paraId="1573C115" w14:textId="63C15C2F" w:rsidR="00891AF7" w:rsidRDefault="00891AF7" w:rsidP="00D52705"/>
          <w:p w14:paraId="14C2FDE6" w14:textId="116EA72C" w:rsidR="00891AF7" w:rsidRDefault="00891AF7" w:rsidP="00D52705"/>
          <w:p w14:paraId="17932E09" w14:textId="1CBABD79" w:rsidR="00891AF7" w:rsidRDefault="00891AF7" w:rsidP="00D52705"/>
          <w:p w14:paraId="0459BBB5" w14:textId="77777777" w:rsidR="00891AF7" w:rsidRDefault="00891AF7" w:rsidP="00D52705">
            <w:r>
              <w:t xml:space="preserve">                                                                                                           </w:t>
            </w:r>
          </w:p>
          <w:p w14:paraId="0182B738" w14:textId="5369BE32" w:rsidR="00891AF7" w:rsidRDefault="00891AF7" w:rsidP="00D52705"/>
          <w:p w14:paraId="0EBB961F" w14:textId="77777777" w:rsidR="00891AF7" w:rsidRDefault="00891AF7" w:rsidP="00D52705"/>
          <w:p w14:paraId="4D7ACE45" w14:textId="6D807733" w:rsidR="00891AF7" w:rsidRDefault="007921C7" w:rsidP="00D52705"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48BA2A91" wp14:editId="79A125F7">
                  <wp:simplePos x="0" y="0"/>
                  <wp:positionH relativeFrom="column">
                    <wp:posOffset>-118110</wp:posOffset>
                  </wp:positionH>
                  <wp:positionV relativeFrom="paragraph">
                    <wp:posOffset>144145</wp:posOffset>
                  </wp:positionV>
                  <wp:extent cx="502285" cy="350520"/>
                  <wp:effectExtent l="0" t="0" r="0" b="0"/>
                  <wp:wrapNone/>
                  <wp:docPr id="18" name="Picture 18" descr="A picture containing food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food, drawing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02285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1AF7">
              <w:t xml:space="preserve">                                                </w:t>
            </w:r>
          </w:p>
          <w:p w14:paraId="7B481C72" w14:textId="0C8B8AC1" w:rsidR="00891AF7" w:rsidRDefault="00891AF7" w:rsidP="00D52705"/>
          <w:p w14:paraId="18782ED0" w14:textId="5ED629F9" w:rsidR="00891AF7" w:rsidRDefault="00891AF7" w:rsidP="00D52705"/>
          <w:p w14:paraId="55A89C88" w14:textId="2C14796C" w:rsidR="00891AF7" w:rsidRDefault="00891AF7" w:rsidP="00D52705"/>
          <w:p w14:paraId="4089E55F" w14:textId="7D3E5B89" w:rsidR="00891AF7" w:rsidRDefault="00891AF7" w:rsidP="00D52705"/>
          <w:p w14:paraId="053150CC" w14:textId="6BAFED37" w:rsidR="00891AF7" w:rsidRDefault="00891AF7" w:rsidP="00D52705"/>
          <w:p w14:paraId="4FF54912" w14:textId="334C0228" w:rsidR="00891AF7" w:rsidRDefault="00891AF7" w:rsidP="00D52705"/>
          <w:p w14:paraId="100122C4" w14:textId="5704372F" w:rsidR="00891AF7" w:rsidRDefault="00891AF7" w:rsidP="00D52705"/>
          <w:p w14:paraId="169F69E9" w14:textId="1124FE05" w:rsidR="00891AF7" w:rsidRDefault="0006194A" w:rsidP="00D52705">
            <w:r>
              <w:drawing>
                <wp:anchor distT="0" distB="0" distL="114300" distR="114300" simplePos="0" relativeHeight="251682816" behindDoc="0" locked="0" layoutInCell="1" allowOverlap="1" wp14:anchorId="1C8B21F0" wp14:editId="3C92C207">
                  <wp:simplePos x="0" y="0"/>
                  <wp:positionH relativeFrom="leftMargin">
                    <wp:posOffset>-15240</wp:posOffset>
                  </wp:positionH>
                  <wp:positionV relativeFrom="paragraph">
                    <wp:posOffset>147320</wp:posOffset>
                  </wp:positionV>
                  <wp:extent cx="436161" cy="299358"/>
                  <wp:effectExtent l="0" t="0" r="0" b="5715"/>
                  <wp:wrapNone/>
                  <wp:docPr id="16" name="Picture 1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Icon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36161" cy="299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035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63631C7" wp14:editId="6AF7F0C0">
                      <wp:simplePos x="0" y="0"/>
                      <wp:positionH relativeFrom="column">
                        <wp:posOffset>5482590</wp:posOffset>
                      </wp:positionH>
                      <wp:positionV relativeFrom="paragraph">
                        <wp:posOffset>37465</wp:posOffset>
                      </wp:positionV>
                      <wp:extent cx="617220" cy="327660"/>
                      <wp:effectExtent l="114300" t="114300" r="11430" b="129540"/>
                      <wp:wrapNone/>
                      <wp:docPr id="21" name="Arrow: Ben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327660"/>
                              </a:xfrm>
                              <a:prstGeom prst="bentArrow">
                                <a:avLst/>
                              </a:prstGeom>
                              <a:solidFill>
                                <a:schemeClr val="accent5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25000"/>
                                    <a:lumOff val="75000"/>
                                  </a:schemeClr>
                                </a:solidFill>
                              </a:ln>
                              <a:effectLst>
                                <a:glow rad="101600">
                                  <a:schemeClr val="accent6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D6CD7" id="Arrow: Bent 21" o:spid="_x0000_s1026" style="position:absolute;margin-left:431.7pt;margin-top:2.95pt;width:48.6pt;height:25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1722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" path="m,327660l,184309c,105138,64180,40958,143351,40958r391954,l535305,r81915,81915l535305,163830r,-40957l143351,122873v-33930,,-61436,27506,-61436,61436l81915,327660,,327660xe" fillcolor="#9193fd [824]" strokecolor="#9193fd [824]" strokeweight="1pt">
                      <v:stroke joinstyle="miter"/>
                      <v:path arrowok="t" o:connecttype="custom" o:connectlocs="0,327660;0,184309;143351,40958;535305,40958;535305,0;617220,81915;535305,163830;535305,122873;143351,122873;81915,184309;81915,327660;0,327660" o:connectangles="0,0,0,0,0,0,0,0,0,0,0,0"/>
                    </v:shape>
                  </w:pict>
                </mc:Fallback>
              </mc:AlternateContent>
            </w:r>
          </w:p>
          <w:p w14:paraId="7CAEC5AA" w14:textId="64600548" w:rsidR="00891AF7" w:rsidRDefault="00891AF7" w:rsidP="00D52705">
            <w:r>
              <w:t xml:space="preserve">              </w:t>
            </w:r>
          </w:p>
          <w:p w14:paraId="57E20989" w14:textId="0C553B56" w:rsidR="00891AF7" w:rsidRDefault="00891AF7" w:rsidP="00D52705">
            <w:r>
              <w:t xml:space="preserve">                              </w:t>
            </w:r>
          </w:p>
          <w:p w14:paraId="1594B380" w14:textId="2D5B8BB9" w:rsidR="00891AF7" w:rsidRDefault="00891AF7" w:rsidP="00D52705">
            <w:r>
              <w:t xml:space="preserve">                                  </w:t>
            </w:r>
          </w:p>
          <w:p w14:paraId="04B6EA1B" w14:textId="08C24F52" w:rsidR="00891AF7" w:rsidRDefault="00891AF7" w:rsidP="00D52705">
            <w:r>
              <w:t xml:space="preserve">                                       </w:t>
            </w:r>
          </w:p>
          <w:p w14:paraId="783FAE8D" w14:textId="594FEE69" w:rsidR="00891AF7" w:rsidRDefault="00891AF7" w:rsidP="00D52705"/>
          <w:p w14:paraId="3E183F86" w14:textId="13B470EC" w:rsidR="00891AF7" w:rsidRPr="00B24705" w:rsidRDefault="00891AF7" w:rsidP="00D52705"/>
        </w:tc>
      </w:tr>
      <w:tr w:rsidR="00891AF7" w:rsidRPr="004048B0" w14:paraId="1FB3280D" w14:textId="77777777" w:rsidTr="00D52705">
        <w:trPr>
          <w:trHeight w:val="288"/>
        </w:trPr>
        <w:tc>
          <w:tcPr>
            <w:tcW w:w="10800" w:type="dxa"/>
          </w:tcPr>
          <w:p w14:paraId="0111B757" w14:textId="3A676C65" w:rsidR="00891AF7" w:rsidRPr="004048B0" w:rsidRDefault="00891AF7" w:rsidP="00D52705"/>
        </w:tc>
      </w:tr>
    </w:tbl>
    <w:tbl>
      <w:tblPr>
        <w:tblpPr w:leftFromText="180" w:rightFromText="180" w:vertAnchor="text" w:horzAnchor="margin" w:tblpY="-12653"/>
        <w:tblW w:w="0" w:type="auto"/>
        <w:tblLook w:val="0600" w:firstRow="0" w:lastRow="0" w:firstColumn="0" w:lastColumn="0" w:noHBand="1" w:noVBand="1"/>
      </w:tblPr>
      <w:tblGrid>
        <w:gridCol w:w="10800"/>
      </w:tblGrid>
      <w:tr w:rsidR="002A052C" w:rsidRPr="004048B0" w14:paraId="20174C93" w14:textId="77777777" w:rsidTr="002A052C">
        <w:trPr>
          <w:trHeight w:val="432"/>
        </w:trPr>
        <w:tc>
          <w:tcPr>
            <w:tcW w:w="10800" w:type="dxa"/>
          </w:tcPr>
          <w:p w14:paraId="669C47CB" w14:textId="06BFB1D7" w:rsidR="002A052C" w:rsidRDefault="002A052C" w:rsidP="002A052C">
            <w:pPr>
              <w:rPr>
                <w:noProof/>
              </w:rPr>
            </w:pPr>
          </w:p>
          <w:p w14:paraId="532EFA05" w14:textId="4DCBAEE4" w:rsidR="002A052C" w:rsidRPr="00891AF7" w:rsidRDefault="002A052C" w:rsidP="002A052C">
            <w:r w:rsidRPr="004048B0">
              <w:rPr>
                <w:noProof/>
                <w:lang w:eastAsia="en-AU"/>
              </w:rPr>
              <w:drawing>
                <wp:anchor distT="0" distB="0" distL="114300" distR="114300" simplePos="0" relativeHeight="251674624" behindDoc="0" locked="0" layoutInCell="1" allowOverlap="1" wp14:anchorId="2B5A8F8B" wp14:editId="07AE76BD">
                  <wp:simplePos x="0" y="0"/>
                  <wp:positionH relativeFrom="column">
                    <wp:posOffset>-266700</wp:posOffset>
                  </wp:positionH>
                  <wp:positionV relativeFrom="paragraph">
                    <wp:posOffset>65405</wp:posOffset>
                  </wp:positionV>
                  <wp:extent cx="2286000" cy="222740"/>
                  <wp:effectExtent l="0" t="0" r="0" b="6350"/>
                  <wp:wrapNone/>
                  <wp:docPr id="1" name="Graphic 1" title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1803948" w14:textId="77777777" w:rsidR="002A052C" w:rsidRDefault="002A052C" w:rsidP="002A052C">
            <w:pPr>
              <w:jc w:val="both"/>
            </w:pPr>
            <w:r>
              <w:t xml:space="preserve">                                            </w:t>
            </w:r>
          </w:p>
          <w:p w14:paraId="485D4B1A" w14:textId="77777777" w:rsidR="002A052C" w:rsidRDefault="002A052C" w:rsidP="002A052C">
            <w:pPr>
              <w:pStyle w:val="Heading3"/>
            </w:pPr>
            <w:r>
              <w:t>T-Mobile</w:t>
            </w:r>
          </w:p>
          <w:p w14:paraId="12A4AE04" w14:textId="77777777" w:rsidR="002A052C" w:rsidRDefault="002A052C" w:rsidP="002A052C"/>
          <w:p w14:paraId="3092C76A" w14:textId="77777777" w:rsidR="00CD41EB" w:rsidRDefault="0086450C" w:rsidP="002A052C">
            <w:pPr>
              <w:rPr>
                <w:b/>
                <w:bCs/>
              </w:rPr>
            </w:pPr>
            <w:r w:rsidRPr="00CD41EB">
              <w:rPr>
                <w:b/>
                <w:bCs/>
              </w:rPr>
              <w:t>Introductio</w:t>
            </w:r>
            <w:r w:rsidR="00CD41EB">
              <w:rPr>
                <w:b/>
                <w:bCs/>
              </w:rPr>
              <w:t>n:</w:t>
            </w:r>
          </w:p>
          <w:p w14:paraId="34E45CC3" w14:textId="2B5012EB" w:rsidR="00397002" w:rsidRDefault="00C055AD" w:rsidP="007B6FBA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2B882AB3" wp14:editId="5D33E116">
                  <wp:simplePos x="0" y="0"/>
                  <wp:positionH relativeFrom="column">
                    <wp:posOffset>5692580</wp:posOffset>
                  </wp:positionH>
                  <wp:positionV relativeFrom="paragraph">
                    <wp:posOffset>52168</wp:posOffset>
                  </wp:positionV>
                  <wp:extent cx="1453628" cy="803031"/>
                  <wp:effectExtent l="19050" t="0" r="13335" b="264160"/>
                  <wp:wrapNone/>
                  <wp:docPr id="41" name="Picture 41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Graphical user interface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628" cy="80303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7002">
              <w:t xml:space="preserve">                    </w:t>
            </w:r>
            <w:r w:rsidR="00CD41EB" w:rsidRPr="00CD41EB">
              <w:t>T-Mobile is the American Wireless Operators, which is majority</w:t>
            </w:r>
            <w:r w:rsidR="000D321F">
              <w:t>-</w:t>
            </w:r>
            <w:r w:rsidR="00CD41EB" w:rsidRPr="00CD41EB">
              <w:t>owned by Germany’s</w:t>
            </w:r>
          </w:p>
          <w:p w14:paraId="4FA45A0B" w14:textId="1DB0F064" w:rsidR="00397002" w:rsidRDefault="00CD41EB" w:rsidP="007B6FBA">
            <w:pPr>
              <w:jc w:val="both"/>
            </w:pPr>
            <w:r w:rsidRPr="00CD41EB">
              <w:t>Deutsche Telekom. The brand operates in parts of</w:t>
            </w:r>
            <w:r w:rsidR="000D321F">
              <w:t xml:space="preserve"> </w:t>
            </w:r>
            <w:r w:rsidRPr="00CD41EB">
              <w:t>Europe, but the U.S is its largest territory</w:t>
            </w:r>
          </w:p>
          <w:p w14:paraId="2D1D4965" w14:textId="73EF0845" w:rsidR="00397002" w:rsidRDefault="00CD41EB" w:rsidP="007B6FBA">
            <w:pPr>
              <w:jc w:val="both"/>
            </w:pPr>
            <w:r w:rsidRPr="00CD41EB">
              <w:t>with 81.3 million</w:t>
            </w:r>
            <w:r w:rsidR="00397002">
              <w:t xml:space="preserve"> </w:t>
            </w:r>
            <w:r w:rsidRPr="00CD41EB">
              <w:t>Mobile customers at the end of</w:t>
            </w:r>
            <w:r w:rsidR="000D321F">
              <w:t xml:space="preserve"> </w:t>
            </w:r>
            <w:r w:rsidRPr="00CD41EB">
              <w:t>March</w:t>
            </w:r>
            <w:r>
              <w:t>.</w:t>
            </w:r>
            <w:r w:rsidR="00B37DA7">
              <w:t xml:space="preserve"> T- Mobile provides</w:t>
            </w:r>
            <w:r w:rsidR="000D321F">
              <w:t xml:space="preserve"> a</w:t>
            </w:r>
            <w:r w:rsidR="00B37DA7">
              <w:t xml:space="preserve"> CMS platform</w:t>
            </w:r>
          </w:p>
          <w:p w14:paraId="6E1C8B4A" w14:textId="2D070B12" w:rsidR="00397002" w:rsidRDefault="00B37DA7" w:rsidP="007B6FBA">
            <w:pPr>
              <w:jc w:val="both"/>
            </w:pPr>
            <w:r>
              <w:t>that allows users to shop</w:t>
            </w:r>
            <w:r w:rsidR="00397002">
              <w:t xml:space="preserve"> </w:t>
            </w:r>
            <w:r>
              <w:t>Various plans according to their needs, plans section to compare the</w:t>
            </w:r>
          </w:p>
          <w:p w14:paraId="42149DCF" w14:textId="19100511" w:rsidR="00397002" w:rsidRDefault="00B37DA7" w:rsidP="007B6FBA">
            <w:pPr>
              <w:jc w:val="both"/>
            </w:pPr>
            <w:r>
              <w:t>different plans and prices, support</w:t>
            </w:r>
            <w:r w:rsidR="00397002">
              <w:t xml:space="preserve"> </w:t>
            </w:r>
            <w:r>
              <w:t>Section to seek required help, Line Details, Payment Summery,</w:t>
            </w:r>
          </w:p>
          <w:p w14:paraId="5CE5F83C" w14:textId="5178F816" w:rsidR="00397002" w:rsidRDefault="00B37DA7" w:rsidP="007B6FBA">
            <w:pPr>
              <w:jc w:val="both"/>
            </w:pPr>
            <w:r>
              <w:t>Make Payment</w:t>
            </w:r>
            <w:r w:rsidR="000D321F">
              <w:t xml:space="preserve"> </w:t>
            </w:r>
            <w:r>
              <w:t>and My Profile. The</w:t>
            </w:r>
            <w:r w:rsidR="00397002">
              <w:t xml:space="preserve"> </w:t>
            </w:r>
            <w:r>
              <w:t xml:space="preserve">T-Mobile Interface also provides </w:t>
            </w:r>
            <w:r w:rsidR="000D321F">
              <w:t xml:space="preserve">an </w:t>
            </w:r>
            <w:r>
              <w:t>option to Refill the Amount in</w:t>
            </w:r>
          </w:p>
          <w:p w14:paraId="74AB2396" w14:textId="4D230EC2" w:rsidR="00397002" w:rsidRDefault="00B37DA7" w:rsidP="007B6FBA">
            <w:pPr>
              <w:jc w:val="both"/>
            </w:pPr>
            <w:r>
              <w:t>order to renew the current plan.</w:t>
            </w:r>
            <w:r w:rsidR="00397002">
              <w:t xml:space="preserve"> </w:t>
            </w:r>
            <w:r>
              <w:t xml:space="preserve">The </w:t>
            </w:r>
            <w:r w:rsidR="000D321F">
              <w:t>m</w:t>
            </w:r>
            <w:r>
              <w:t>ost common users of T-Mobile services are the</w:t>
            </w:r>
            <w:r w:rsidR="000D321F">
              <w:t>ir</w:t>
            </w:r>
            <w:r>
              <w:t xml:space="preserve"> millions of</w:t>
            </w:r>
          </w:p>
          <w:p w14:paraId="5F6D3714" w14:textId="5C7F6687" w:rsidR="00397002" w:rsidRDefault="00B37DA7" w:rsidP="007B6FBA">
            <w:pPr>
              <w:jc w:val="both"/>
            </w:pPr>
            <w:r>
              <w:t>subscriber who puts their faith</w:t>
            </w:r>
            <w:r w:rsidR="00397002">
              <w:t xml:space="preserve"> in </w:t>
            </w:r>
            <w:r>
              <w:t>T-mobiles seamless network services.</w:t>
            </w:r>
          </w:p>
          <w:p w14:paraId="2ED9800E" w14:textId="660AFE1C" w:rsidR="00397002" w:rsidRDefault="00397002" w:rsidP="007B6FBA">
            <w:pPr>
              <w:jc w:val="both"/>
            </w:pPr>
          </w:p>
          <w:p w14:paraId="66BFD305" w14:textId="7AFC14AE" w:rsidR="00397002" w:rsidRDefault="00397002" w:rsidP="00397002">
            <w:pPr>
              <w:rPr>
                <w:b/>
                <w:bCs/>
              </w:rPr>
            </w:pPr>
            <w:r w:rsidRPr="00397002">
              <w:rPr>
                <w:b/>
                <w:bCs/>
              </w:rPr>
              <w:t>Learnability</w:t>
            </w:r>
            <w:r>
              <w:rPr>
                <w:b/>
                <w:bCs/>
              </w:rPr>
              <w:t>:</w:t>
            </w:r>
          </w:p>
          <w:p w14:paraId="6F4576C5" w14:textId="46EFBB03" w:rsidR="0037062F" w:rsidRDefault="004A1769" w:rsidP="00CB42DB">
            <w:r>
              <w:t xml:space="preserve">                    </w:t>
            </w:r>
            <w:r w:rsidR="0037062F" w:rsidRPr="0037062F">
              <w:t>User</w:t>
            </w:r>
            <w:r w:rsidR="0037062F">
              <w:t>s find T-Mobile interface most intuitive as it</w:t>
            </w:r>
            <w:r w:rsidR="00CB42DB">
              <w:t>’</w:t>
            </w:r>
            <w:r w:rsidR="0037062F">
              <w:t>s super convenient to navigate. Starting</w:t>
            </w:r>
          </w:p>
          <w:p w14:paraId="1CF1E238" w14:textId="442667FA" w:rsidR="00CB42DB" w:rsidRDefault="0037062F" w:rsidP="00CB42DB">
            <w:r>
              <w:t>With the Login portal</w:t>
            </w:r>
            <w:r w:rsidR="00CB42DB">
              <w:t>,</w:t>
            </w:r>
            <w:r>
              <w:t xml:space="preserve"> it gives </w:t>
            </w:r>
            <w:r w:rsidR="00CB42DB">
              <w:t xml:space="preserve">the </w:t>
            </w:r>
            <w:r>
              <w:t xml:space="preserve">user their private space to explore T-Mobile in </w:t>
            </w:r>
            <w:r w:rsidR="00CB42DB">
              <w:t xml:space="preserve">a </w:t>
            </w:r>
            <w:r>
              <w:t>better way.</w:t>
            </w:r>
          </w:p>
          <w:p w14:paraId="243F48F3" w14:textId="106FBB23" w:rsidR="00CB42DB" w:rsidRDefault="0037062F" w:rsidP="00CB42DB">
            <w:r>
              <w:t>The clarity of</w:t>
            </w:r>
            <w:r w:rsidR="00CB42DB">
              <w:t xml:space="preserve"> the </w:t>
            </w:r>
            <w:r>
              <w:t>Interface comes from its simple Tab structure layout with eleven primary and</w:t>
            </w:r>
          </w:p>
          <w:p w14:paraId="077E092D" w14:textId="6CF4CECE" w:rsidR="00CB42DB" w:rsidRDefault="0037062F" w:rsidP="00CB42DB">
            <w:r>
              <w:t>essential tabs.</w:t>
            </w:r>
            <w:r w:rsidR="00CB42DB">
              <w:t xml:space="preserve"> </w:t>
            </w:r>
            <w:r>
              <w:t>Each tab</w:t>
            </w:r>
            <w:r w:rsidR="00CB42DB">
              <w:t xml:space="preserve"> is </w:t>
            </w:r>
            <w:r>
              <w:t>designed carefully by considering</w:t>
            </w:r>
            <w:r w:rsidR="00CB42DB">
              <w:t xml:space="preserve"> </w:t>
            </w:r>
            <w:r>
              <w:t>type of users. Non – tech users can master the</w:t>
            </w:r>
          </w:p>
          <w:p w14:paraId="4DD39EA0" w14:textId="13734037" w:rsidR="00CB42DB" w:rsidRDefault="0037062F" w:rsidP="00CB42DB">
            <w:r>
              <w:t>procedures</w:t>
            </w:r>
            <w:r w:rsidR="00CB42DB">
              <w:t xml:space="preserve"> </w:t>
            </w:r>
            <w:r>
              <w:t>Such as balance tracking, easy refill, by simply reading and clicking one hyperlink button.</w:t>
            </w:r>
          </w:p>
          <w:p w14:paraId="7294BDFE" w14:textId="742CBC7B" w:rsidR="00CB42DB" w:rsidRDefault="0037062F" w:rsidP="00CB42DB">
            <w:r>
              <w:t>The second</w:t>
            </w:r>
            <w:r w:rsidR="00CB42DB">
              <w:t xml:space="preserve"> </w:t>
            </w:r>
            <w:r>
              <w:t>Factor contributing  towards soft accessibility is All in one place, once used logged into his</w:t>
            </w:r>
          </w:p>
          <w:p w14:paraId="636E93C5" w14:textId="06AE9F2A" w:rsidR="00CB42DB" w:rsidRDefault="00CB42DB" w:rsidP="00CB42DB">
            <w:r>
              <w:t>P</w:t>
            </w:r>
            <w:r w:rsidR="0037062F">
              <w:t>ortal</w:t>
            </w:r>
            <w:r>
              <w:t xml:space="preserve"> </w:t>
            </w:r>
            <w:r w:rsidR="001B040E">
              <w:t>He find</w:t>
            </w:r>
            <w:r>
              <w:t>s</w:t>
            </w:r>
            <w:r w:rsidR="001B040E">
              <w:t xml:space="preserve"> everything on single page display, there are no links that direct him to different pages</w:t>
            </w:r>
          </w:p>
          <w:p w14:paraId="2C63BD42" w14:textId="39B1953F" w:rsidR="000D68CB" w:rsidRPr="0037062F" w:rsidRDefault="00CB42DB" w:rsidP="00CB42DB">
            <w:r>
              <w:t>A</w:t>
            </w:r>
            <w:r w:rsidR="001B040E">
              <w:t>voiding</w:t>
            </w:r>
            <w:r>
              <w:t xml:space="preserve">  </w:t>
            </w:r>
            <w:r w:rsidR="001B040E">
              <w:t>Unnecessary indecision</w:t>
            </w:r>
            <w:r w:rsidR="008F08BD">
              <w:t>.</w:t>
            </w:r>
          </w:p>
          <w:p w14:paraId="7B28935D" w14:textId="79DD6A9E" w:rsidR="00397002" w:rsidRDefault="00397002" w:rsidP="007B6FB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</w:t>
            </w:r>
          </w:p>
          <w:p w14:paraId="1A2D56E2" w14:textId="1006C10B" w:rsidR="00397002" w:rsidRDefault="000D68CB" w:rsidP="002A05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Efficiency:</w:t>
            </w:r>
          </w:p>
          <w:p w14:paraId="41ED2FEE" w14:textId="496A6777" w:rsidR="000D68CB" w:rsidRDefault="000D68CB" w:rsidP="00520061">
            <w:r w:rsidRPr="000D68CB">
              <w:t xml:space="preserve">                     Si</w:t>
            </w:r>
            <w:r>
              <w:t>ngle page interface make</w:t>
            </w:r>
            <w:r w:rsidR="008B3371">
              <w:t>s</w:t>
            </w:r>
            <w:r>
              <w:t xml:space="preserve"> it</w:t>
            </w:r>
            <w:r w:rsidR="008B3371">
              <w:t xml:space="preserve"> </w:t>
            </w:r>
            <w:r>
              <w:t xml:space="preserve">faster for user interaction but when it comes to the plan </w:t>
            </w:r>
          </w:p>
          <w:p w14:paraId="72C78EBB" w14:textId="355F870A" w:rsidR="000D68CB" w:rsidRDefault="000D68CB" w:rsidP="00520061">
            <w:r>
              <w:t xml:space="preserve">Change section T -Mobile does some clever job. They cost you some extra amount if you </w:t>
            </w:r>
            <w:r w:rsidR="0001759A">
              <w:t xml:space="preserve">use </w:t>
            </w:r>
            <w:r>
              <w:t>T service</w:t>
            </w:r>
          </w:p>
          <w:p w14:paraId="52996AE3" w14:textId="11CF3106" w:rsidR="000D68CB" w:rsidRDefault="000D68CB" w:rsidP="00520061">
            <w:r>
              <w:t>Care for your plan change</w:t>
            </w:r>
            <w:r w:rsidR="007B6FBA">
              <w:t xml:space="preserve"> to leverage this fact  T-Mobile restructured the plan change matrix in </w:t>
            </w:r>
          </w:p>
          <w:p w14:paraId="79A63AC4" w14:textId="170544B2" w:rsidR="007B6FBA" w:rsidRDefault="007B6FBA" w:rsidP="00520061">
            <w:r>
              <w:t xml:space="preserve">Such a way that it gives you the error codes most often when someone is utilizing  online plan change </w:t>
            </w:r>
          </w:p>
          <w:p w14:paraId="74F3F8B8" w14:textId="1210174D" w:rsidR="007B6FBA" w:rsidRDefault="007B6FBA" w:rsidP="00520061">
            <w:r>
              <w:t>Interface.</w:t>
            </w:r>
            <w:r w:rsidR="00E80BD2">
              <w:t xml:space="preserve"> One of the important Interface flaw</w:t>
            </w:r>
            <w:r w:rsidR="008B3371">
              <w:t>s</w:t>
            </w:r>
            <w:r w:rsidR="00E80BD2">
              <w:t xml:space="preserve"> a user may encounter with its routine interaction website</w:t>
            </w:r>
          </w:p>
          <w:p w14:paraId="0AC9D8DF" w14:textId="44F9010D" w:rsidR="00E80BD2" w:rsidRDefault="00E80BD2" w:rsidP="00520061">
            <w:r>
              <w:t xml:space="preserve">is constant advertisements with slower section switching speed. Even if </w:t>
            </w:r>
            <w:r w:rsidR="008B3371">
              <w:t xml:space="preserve">a </w:t>
            </w:r>
            <w:r>
              <w:t>user is able to easily master every</w:t>
            </w:r>
          </w:p>
          <w:p w14:paraId="67816A09" w14:textId="20091717" w:rsidR="00E80BD2" w:rsidRDefault="00E80BD2" w:rsidP="00520061">
            <w:r>
              <w:t>feature</w:t>
            </w:r>
            <w:r w:rsidR="008B3371">
              <w:t xml:space="preserve"> the </w:t>
            </w:r>
            <w:r>
              <w:t>website with first</w:t>
            </w:r>
            <w:r w:rsidR="008B3371">
              <w:t>-</w:t>
            </w:r>
            <w:r>
              <w:t>ever interaction the</w:t>
            </w:r>
            <w:r w:rsidR="008B3371">
              <w:t xml:space="preserve"> </w:t>
            </w:r>
            <w:r>
              <w:t>high switching</w:t>
            </w:r>
            <w:r w:rsidR="008B3371">
              <w:t xml:space="preserve"> </w:t>
            </w:r>
            <w:r>
              <w:t>time between tabs reduces the efficiency</w:t>
            </w:r>
          </w:p>
          <w:p w14:paraId="6774A532" w14:textId="525C6D32" w:rsidR="00E80BD2" w:rsidRPr="000D68CB" w:rsidRDefault="00E80BD2" w:rsidP="00520061">
            <w:r>
              <w:t>dramatically.</w:t>
            </w:r>
          </w:p>
          <w:p w14:paraId="6E9BCC75" w14:textId="3EA2AC44" w:rsidR="000D68CB" w:rsidRPr="00397002" w:rsidRDefault="000D68CB" w:rsidP="005200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</w:t>
            </w:r>
          </w:p>
          <w:p w14:paraId="2FA7E371" w14:textId="62B604F3" w:rsidR="0088484C" w:rsidRPr="00613E59" w:rsidRDefault="000B0427" w:rsidP="002A052C">
            <w:r>
              <w:t xml:space="preserve">  </w:t>
            </w:r>
            <w:r w:rsidR="0088484C" w:rsidRPr="0088484C">
              <w:rPr>
                <w:b/>
                <w:bCs/>
              </w:rPr>
              <w:t>Visibility:</w:t>
            </w:r>
          </w:p>
          <w:p w14:paraId="0C6F01E8" w14:textId="77777777" w:rsidR="00E827B8" w:rsidRDefault="0088484C" w:rsidP="00E827B8">
            <w:pPr>
              <w:jc w:val="both"/>
            </w:pPr>
            <w:r>
              <w:t xml:space="preserve">Inside the </w:t>
            </w:r>
            <w:proofErr w:type="spellStart"/>
            <w:r>
              <w:t>Tmobile</w:t>
            </w:r>
            <w:proofErr w:type="spellEnd"/>
            <w:r>
              <w:t xml:space="preserve"> application visibility is achieved with the help of the personal account</w:t>
            </w:r>
            <w:r w:rsidR="00E827B8">
              <w:t xml:space="preserve"> </w:t>
            </w:r>
            <w:r>
              <w:t xml:space="preserve">Simplicity. </w:t>
            </w:r>
          </w:p>
          <w:p w14:paraId="08D7F85F" w14:textId="6523DC40" w:rsidR="00E827B8" w:rsidRDefault="0088484C" w:rsidP="00E827B8">
            <w:pPr>
              <w:jc w:val="both"/>
            </w:pPr>
            <w:r>
              <w:t>The unique color scheme that</w:t>
            </w:r>
            <w:r w:rsidR="00D03529">
              <w:t xml:space="preserve"> the </w:t>
            </w:r>
            <w:r>
              <w:t>interface is using helps users to quickly distinguish</w:t>
            </w:r>
            <w:r w:rsidR="00E827B8">
              <w:t xml:space="preserve"> </w:t>
            </w:r>
            <w:r>
              <w:t xml:space="preserve">between operation </w:t>
            </w:r>
          </w:p>
          <w:p w14:paraId="5CC26476" w14:textId="64BF434E" w:rsidR="0088484C" w:rsidRDefault="0088484C" w:rsidP="00703477">
            <w:pPr>
              <w:jc w:val="both"/>
            </w:pPr>
            <w:r>
              <w:t xml:space="preserve">such as bill payments, reload, view </w:t>
            </w:r>
            <w:r w:rsidR="00D03529">
              <w:t xml:space="preserve">the </w:t>
            </w:r>
            <w:r>
              <w:t>summary, and plan change.</w:t>
            </w:r>
            <w:r w:rsidR="00703477">
              <w:t xml:space="preserve"> Even with the most simple user</w:t>
            </w:r>
          </w:p>
          <w:p w14:paraId="629E55DD" w14:textId="0BC6EC62" w:rsidR="00703477" w:rsidRDefault="00703477" w:rsidP="00703477">
            <w:pPr>
              <w:jc w:val="both"/>
            </w:pPr>
            <w:r>
              <w:t xml:space="preserve">interface </w:t>
            </w:r>
            <w:proofErr w:type="spellStart"/>
            <w:r>
              <w:t>Tmobile</w:t>
            </w:r>
            <w:proofErr w:type="spellEnd"/>
            <w:r>
              <w:t xml:space="preserve"> need to work on their server system, in order to generate fast response time and</w:t>
            </w:r>
          </w:p>
          <w:p w14:paraId="71EC7D09" w14:textId="0F1430C9" w:rsidR="0088484C" w:rsidRDefault="00D03529" w:rsidP="002A052C"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4DE1955B" wp14:editId="0C7F5AEB">
                  <wp:simplePos x="0" y="0"/>
                  <wp:positionH relativeFrom="column">
                    <wp:posOffset>5803900</wp:posOffset>
                  </wp:positionH>
                  <wp:positionV relativeFrom="paragraph">
                    <wp:posOffset>57785</wp:posOffset>
                  </wp:positionV>
                  <wp:extent cx="1490346" cy="655320"/>
                  <wp:effectExtent l="19050" t="0" r="14605" b="220980"/>
                  <wp:wrapNone/>
                  <wp:docPr id="27" name="Picture 27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Graphical user interface&#10;&#10;Description automatically generated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346" cy="65532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3477">
              <w:t>reduced crashing. Moreover,</w:t>
            </w:r>
            <w:r w:rsidR="00BA1423">
              <w:t xml:space="preserve"> </w:t>
            </w:r>
            <w:r w:rsidR="00703477">
              <w:t>there is a need of optimization with the ad display due to</w:t>
            </w:r>
            <w:r w:rsidR="00613E59">
              <w:t xml:space="preserve"> inconsistent</w:t>
            </w:r>
          </w:p>
          <w:p w14:paraId="2BEEB16C" w14:textId="6306B50E" w:rsidR="00613E59" w:rsidRDefault="00613E59" w:rsidP="002A052C">
            <w:r>
              <w:t>advertisement slide</w:t>
            </w:r>
            <w:r w:rsidR="00D03529">
              <w:t xml:space="preserve"> </w:t>
            </w:r>
            <w:r>
              <w:t>systems.</w:t>
            </w:r>
          </w:p>
          <w:p w14:paraId="61224A5C" w14:textId="77777777" w:rsidR="0088484C" w:rsidRDefault="0088484C" w:rsidP="002A052C"/>
          <w:p w14:paraId="664FBFCF" w14:textId="1DF0754D" w:rsidR="003B4462" w:rsidRDefault="00D76D8C" w:rsidP="002A052C">
            <w:r>
              <w:t>E</w:t>
            </w:r>
            <w:r w:rsidR="003B4462">
              <w:t xml:space="preserve">rror: </w:t>
            </w:r>
          </w:p>
          <w:p w14:paraId="60200ECD" w14:textId="68A15EC5" w:rsidR="00612B6B" w:rsidRDefault="0088484C" w:rsidP="002A05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C7C9E32" wp14:editId="1112B74D">
                      <wp:simplePos x="0" y="0"/>
                      <wp:positionH relativeFrom="margin">
                        <wp:posOffset>6408420</wp:posOffset>
                      </wp:positionH>
                      <wp:positionV relativeFrom="paragraph">
                        <wp:posOffset>133350</wp:posOffset>
                      </wp:positionV>
                      <wp:extent cx="304800" cy="563880"/>
                      <wp:effectExtent l="114300" t="114300" r="76200" b="140970"/>
                      <wp:wrapNone/>
                      <wp:docPr id="17" name="Arrow: Dow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56388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5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25000"/>
                                    <a:lumOff val="75000"/>
                                  </a:schemeClr>
                                </a:solidFill>
                              </a:ln>
                              <a:effectLst>
                                <a:glow rad="101600">
                                  <a:schemeClr val="accent6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FC6F6D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7" o:spid="_x0000_s1026" type="#_x0000_t67" style="position:absolute;margin-left:504.6pt;margin-top:10.5pt;width:24pt;height:44.4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" adj="15762" fillcolor="#9193fd [824]" strokecolor="#9193fd [824]" strokeweight="1pt">
                      <w10:wrap anchorx="margin"/>
                    </v:shape>
                  </w:pict>
                </mc:Fallback>
              </mc:AlternateContent>
            </w:r>
            <w:r w:rsidR="003B4462">
              <w:t xml:space="preserve">            T-Mobile is having one significant error, In reality</w:t>
            </w:r>
            <w:r w:rsidR="005D7361">
              <w:t xml:space="preserve">, </w:t>
            </w:r>
            <w:r w:rsidR="003B4462">
              <w:t>when</w:t>
            </w:r>
            <w:r w:rsidR="005D7361">
              <w:t xml:space="preserve"> a </w:t>
            </w:r>
            <w:r w:rsidR="003B4462">
              <w:t>user tries to lo</w:t>
            </w:r>
            <w:r w:rsidR="00612B6B">
              <w:t>g</w:t>
            </w:r>
            <w:r w:rsidR="005D7361">
              <w:t xml:space="preserve"> </w:t>
            </w:r>
            <w:r w:rsidR="00612B6B">
              <w:t>in to his portal it gives</w:t>
            </w:r>
          </w:p>
          <w:p w14:paraId="7F389AF2" w14:textId="2A3905D4" w:rsidR="000B698A" w:rsidRDefault="00612B6B" w:rsidP="002A052C">
            <w:r>
              <w:t>You</w:t>
            </w:r>
            <w:r w:rsidR="005D7361">
              <w:t>r</w:t>
            </w:r>
            <w:r>
              <w:t xml:space="preserve"> error message </w:t>
            </w:r>
            <w:r w:rsidR="005D7361">
              <w:t>is</w:t>
            </w:r>
            <w:r>
              <w:t xml:space="preserve"> shown in the diagram. In order to properly login</w:t>
            </w:r>
            <w:r w:rsidR="005D7361">
              <w:t xml:space="preserve">, </w:t>
            </w:r>
            <w:r>
              <w:t>you have to use the</w:t>
            </w:r>
            <w:r w:rsidR="000B698A">
              <w:t xml:space="preserve"> Pay Bills </w:t>
            </w:r>
          </w:p>
          <w:p w14:paraId="341959D9" w14:textId="77F8E936" w:rsidR="000B698A" w:rsidRDefault="000B698A" w:rsidP="002A052C">
            <w:r>
              <w:t>Link of T-Mobile store, Pay Bill link give</w:t>
            </w:r>
            <w:r w:rsidR="003E691E">
              <w:t>s</w:t>
            </w:r>
            <w:r>
              <w:t xml:space="preserve"> you</w:t>
            </w:r>
            <w:r w:rsidR="005D7361">
              <w:t xml:space="preserve"> the</w:t>
            </w:r>
            <w:r>
              <w:t xml:space="preserve"> option to login as guest and login</w:t>
            </w:r>
            <w:r w:rsidR="005D7361">
              <w:t xml:space="preserve"> an </w:t>
            </w:r>
            <w:r>
              <w:t>existing user.</w:t>
            </w:r>
          </w:p>
          <w:p w14:paraId="404BFB38" w14:textId="76220384" w:rsidR="000B698A" w:rsidRDefault="000B698A" w:rsidP="002A052C">
            <w:r>
              <w:t>At this point still</w:t>
            </w:r>
            <w:r w:rsidR="005D7361">
              <w:t xml:space="preserve">, </w:t>
            </w:r>
            <w:r>
              <w:t xml:space="preserve">login as </w:t>
            </w:r>
            <w:r w:rsidR="005D7361">
              <w:t xml:space="preserve">the </w:t>
            </w:r>
            <w:r>
              <w:t>user link provides the same error code as mentioned in the diagram.</w:t>
            </w:r>
          </w:p>
          <w:p w14:paraId="77468309" w14:textId="2CB63024" w:rsidR="000B698A" w:rsidRDefault="006A01E7" w:rsidP="002A052C"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653FC6D3" wp14:editId="143AC2E5">
                  <wp:simplePos x="0" y="0"/>
                  <wp:positionH relativeFrom="page">
                    <wp:posOffset>5897245</wp:posOffset>
                  </wp:positionH>
                  <wp:positionV relativeFrom="paragraph">
                    <wp:posOffset>26670</wp:posOffset>
                  </wp:positionV>
                  <wp:extent cx="1371600" cy="662940"/>
                  <wp:effectExtent l="19050" t="0" r="19050" b="232410"/>
                  <wp:wrapNone/>
                  <wp:docPr id="31" name="Picture 31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Text, letter&#10;&#10;Description automatically generated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6629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B698A">
              <w:t>Once you choose to log</w:t>
            </w:r>
            <w:r w:rsidR="005D7361">
              <w:t xml:space="preserve"> </w:t>
            </w:r>
            <w:r w:rsidR="000B698A">
              <w:t xml:space="preserve">in as </w:t>
            </w:r>
            <w:r w:rsidR="005D7361">
              <w:t xml:space="preserve">a </w:t>
            </w:r>
            <w:r w:rsidR="000B698A">
              <w:t>guest the interface take</w:t>
            </w:r>
            <w:r w:rsidR="005D7361">
              <w:t>s</w:t>
            </w:r>
            <w:r w:rsidR="000B698A">
              <w:t xml:space="preserve"> your number as a</w:t>
            </w:r>
            <w:r w:rsidR="005D7361">
              <w:t>n</w:t>
            </w:r>
            <w:r w:rsidR="000B698A">
              <w:t xml:space="preserve"> input and redirects you</w:t>
            </w:r>
          </w:p>
          <w:p w14:paraId="78C582C1" w14:textId="02F21A1C" w:rsidR="003E691E" w:rsidRDefault="003E691E" w:rsidP="002A052C">
            <w:r>
              <w:t>t</w:t>
            </w:r>
            <w:r w:rsidR="000B698A">
              <w:t xml:space="preserve">o </w:t>
            </w:r>
            <w:r w:rsidR="005D7361">
              <w:t xml:space="preserve">the </w:t>
            </w:r>
            <w:r w:rsidR="000B698A">
              <w:t>actual portal login link.</w:t>
            </w:r>
            <w:r>
              <w:t xml:space="preserve"> </w:t>
            </w:r>
          </w:p>
          <w:p w14:paraId="55FB3111" w14:textId="0AC53F61" w:rsidR="003E691E" w:rsidRDefault="003E691E" w:rsidP="002A052C"/>
          <w:p w14:paraId="7BDE740F" w14:textId="6BF47C68" w:rsidR="000B0427" w:rsidRPr="002A052C" w:rsidRDefault="000B0427" w:rsidP="002A052C">
            <w:r>
              <w:t xml:space="preserve"> </w:t>
            </w:r>
          </w:p>
        </w:tc>
      </w:tr>
    </w:tbl>
    <w:p w14:paraId="0795730F" w14:textId="6082B34A" w:rsidR="00BB1209" w:rsidRPr="00EE32EB" w:rsidRDefault="0088484C" w:rsidP="00891AF7">
      <w:pPr>
        <w:pStyle w:val="Heading3"/>
        <w:jc w:val="right"/>
      </w:pPr>
      <w:r>
        <w:drawing>
          <wp:anchor distT="0" distB="0" distL="114300" distR="114300" simplePos="0" relativeHeight="251697152" behindDoc="1" locked="0" layoutInCell="1" allowOverlap="1" wp14:anchorId="172DFBCF" wp14:editId="1F87A4F3">
            <wp:simplePos x="0" y="0"/>
            <wp:positionH relativeFrom="page">
              <wp:align>right</wp:align>
            </wp:positionH>
            <wp:positionV relativeFrom="paragraph">
              <wp:posOffset>5376545</wp:posOffset>
            </wp:positionV>
            <wp:extent cx="1481755" cy="785446"/>
            <wp:effectExtent l="19050" t="0" r="23495" b="2438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755" cy="78544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2DB">
        <w:drawing>
          <wp:anchor distT="0" distB="0" distL="114300" distR="114300" simplePos="0" relativeHeight="251684864" behindDoc="1" locked="0" layoutInCell="1" allowOverlap="1" wp14:anchorId="6C35BDB0" wp14:editId="019355F5">
            <wp:simplePos x="0" y="0"/>
            <wp:positionH relativeFrom="page">
              <wp:posOffset>6244004</wp:posOffset>
            </wp:positionH>
            <wp:positionV relativeFrom="paragraph">
              <wp:posOffset>2168183</wp:posOffset>
            </wp:positionV>
            <wp:extent cx="1481755" cy="785446"/>
            <wp:effectExtent l="19050" t="0" r="23495" b="24384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755" cy="78544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1209" w:rsidRPr="00EE32EB" w:rsidSect="00D20BCE">
      <w:footerReference w:type="default" r:id="rId31"/>
      <w:footerReference w:type="first" r:id="rId32"/>
      <w:pgSz w:w="12240" w:h="15840"/>
      <w:pgMar w:top="720" w:right="720" w:bottom="720" w:left="72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F01E8" w14:textId="77777777" w:rsidR="007442BE" w:rsidRDefault="007442BE" w:rsidP="006B633A">
      <w:r>
        <w:separator/>
      </w:r>
    </w:p>
  </w:endnote>
  <w:endnote w:type="continuationSeparator" w:id="0">
    <w:p w14:paraId="3AF29D8B" w14:textId="77777777" w:rsidR="007442BE" w:rsidRDefault="007442BE" w:rsidP="006B6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83D" w14:textId="797DD43C" w:rsidR="00FC50DD" w:rsidRPr="006F5A91" w:rsidRDefault="0001759A" w:rsidP="006F5A91">
    <w:pPr>
      <w:pStyle w:val="Footer"/>
    </w:pPr>
    <w:r>
      <w:rPr>
        <w:rFonts w:ascii="Calibri" w:hAnsi="Calibri" w:cs="Calibri"/>
        <w:color w:val="000000"/>
      </w:rPr>
      <w:t xml:space="preserve">T-MOBILE </w:t>
    </w:r>
    <w:r w:rsidR="00FC50DD" w:rsidRPr="004048B0">
      <w:rPr>
        <w:rFonts w:ascii="Calibri" w:hAnsi="Calibri" w:cs="Calibri"/>
        <w:color w:val="000000"/>
      </w:rPr>
      <w:t>REVIEW |</w:t>
    </w:r>
    <w:r w:rsidR="00FC50DD">
      <w:t xml:space="preserve"> </w:t>
    </w:r>
    <w:sdt>
      <w:sdtPr>
        <w:id w:val="5274541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C50DD">
          <w:fldChar w:fldCharType="begin"/>
        </w:r>
        <w:r w:rsidR="00FC50DD">
          <w:instrText xml:space="preserve"> PAGE   \* MERGEFORMAT </w:instrText>
        </w:r>
        <w:r w:rsidR="00FC50DD">
          <w:fldChar w:fldCharType="separate"/>
        </w:r>
        <w:r w:rsidR="00FC50DD">
          <w:rPr>
            <w:noProof/>
          </w:rPr>
          <w:t>7</w:t>
        </w:r>
        <w:r w:rsidR="00FC50DD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BC89D" w14:textId="668E8B80" w:rsidR="00FC50DD" w:rsidRPr="006F5A91" w:rsidRDefault="00FC50DD" w:rsidP="006F5A91">
    <w:pPr>
      <w:pStyle w:val="Footer"/>
    </w:pPr>
    <w:r>
      <w:rPr>
        <w:rFonts w:ascii="Calibri" w:hAnsi="Calibri" w:cs="Calibri"/>
        <w:color w:val="000000"/>
      </w:rPr>
      <w:t xml:space="preserve">LYFT  </w:t>
    </w:r>
    <w:r w:rsidRPr="004048B0">
      <w:rPr>
        <w:rFonts w:ascii="Calibri" w:hAnsi="Calibri" w:cs="Calibri"/>
        <w:color w:val="000000"/>
      </w:rPr>
      <w:t>REVIEW |</w:t>
    </w:r>
    <w:r>
      <w:t xml:space="preserve"> </w:t>
    </w:r>
    <w:sdt>
      <w:sdtPr>
        <w:id w:val="-173006920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2FBCB" w14:textId="77777777" w:rsidR="007442BE" w:rsidRDefault="007442BE" w:rsidP="006B633A">
      <w:r>
        <w:separator/>
      </w:r>
    </w:p>
  </w:footnote>
  <w:footnote w:type="continuationSeparator" w:id="0">
    <w:p w14:paraId="5AD3BAC4" w14:textId="77777777" w:rsidR="007442BE" w:rsidRDefault="007442BE" w:rsidP="006B6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Caret Right with solid fill" style="width:5.6pt;height:8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" o:bullet="t">
        <v:imagedata r:id="rId1" o:title="" croptop="-7198f" cropbottom="-6061f" cropleft="-29677f" cropright="-33386f"/>
      </v:shape>
    </w:pict>
  </w:numPicBullet>
  <w:abstractNum w:abstractNumId="0" w15:restartNumberingAfterBreak="0">
    <w:nsid w:val="01FC5C74"/>
    <w:multiLevelType w:val="hybridMultilevel"/>
    <w:tmpl w:val="3C38AA5E"/>
    <w:lvl w:ilvl="0" w:tplc="E81E50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05628"/>
    <w:multiLevelType w:val="hybridMultilevel"/>
    <w:tmpl w:val="0730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D0FFE"/>
    <w:multiLevelType w:val="hybridMultilevel"/>
    <w:tmpl w:val="755E11E0"/>
    <w:lvl w:ilvl="0" w:tplc="BA025B48">
      <w:start w:val="1"/>
      <w:numFmt w:val="bullet"/>
      <w:pStyle w:val="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0318DC"/>
    <w:multiLevelType w:val="hybridMultilevel"/>
    <w:tmpl w:val="9D402158"/>
    <w:lvl w:ilvl="0" w:tplc="E81E50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E1A36"/>
    <w:multiLevelType w:val="hybridMultilevel"/>
    <w:tmpl w:val="97B0DB08"/>
    <w:lvl w:ilvl="0" w:tplc="E81E50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645E0"/>
    <w:multiLevelType w:val="hybridMultilevel"/>
    <w:tmpl w:val="C0B2E568"/>
    <w:lvl w:ilvl="0" w:tplc="E81E50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E674F"/>
    <w:multiLevelType w:val="hybridMultilevel"/>
    <w:tmpl w:val="0100A7AC"/>
    <w:lvl w:ilvl="0" w:tplc="E81E50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sjQxMDW1NLIwMzNQ0lEKTi0uzszPAykwrAUAEtC2ZiwAAAA="/>
  </w:docVars>
  <w:rsids>
    <w:rsidRoot w:val="00B24705"/>
    <w:rsid w:val="00001CFD"/>
    <w:rsid w:val="00007F9F"/>
    <w:rsid w:val="0001759A"/>
    <w:rsid w:val="000227CA"/>
    <w:rsid w:val="000239FD"/>
    <w:rsid w:val="000378D7"/>
    <w:rsid w:val="000504EC"/>
    <w:rsid w:val="00051294"/>
    <w:rsid w:val="00052FE9"/>
    <w:rsid w:val="00056A5E"/>
    <w:rsid w:val="00056AF4"/>
    <w:rsid w:val="00056F25"/>
    <w:rsid w:val="00060117"/>
    <w:rsid w:val="0006194A"/>
    <w:rsid w:val="0006246E"/>
    <w:rsid w:val="00064622"/>
    <w:rsid w:val="00080119"/>
    <w:rsid w:val="000834BB"/>
    <w:rsid w:val="00086808"/>
    <w:rsid w:val="000936E3"/>
    <w:rsid w:val="0009505B"/>
    <w:rsid w:val="00096C9F"/>
    <w:rsid w:val="000A0187"/>
    <w:rsid w:val="000A49E4"/>
    <w:rsid w:val="000A54B6"/>
    <w:rsid w:val="000A5BA2"/>
    <w:rsid w:val="000B0427"/>
    <w:rsid w:val="000B2E3E"/>
    <w:rsid w:val="000B698A"/>
    <w:rsid w:val="000C0AFA"/>
    <w:rsid w:val="000D06AB"/>
    <w:rsid w:val="000D1D83"/>
    <w:rsid w:val="000D1DA3"/>
    <w:rsid w:val="000D321F"/>
    <w:rsid w:val="000D68CB"/>
    <w:rsid w:val="000F053D"/>
    <w:rsid w:val="00100EA6"/>
    <w:rsid w:val="0010133A"/>
    <w:rsid w:val="00105282"/>
    <w:rsid w:val="00110D36"/>
    <w:rsid w:val="00114118"/>
    <w:rsid w:val="00116D09"/>
    <w:rsid w:val="00120EDB"/>
    <w:rsid w:val="00122D73"/>
    <w:rsid w:val="00133F58"/>
    <w:rsid w:val="00150AE3"/>
    <w:rsid w:val="00151C44"/>
    <w:rsid w:val="0015336E"/>
    <w:rsid w:val="0015493B"/>
    <w:rsid w:val="00170892"/>
    <w:rsid w:val="001812E2"/>
    <w:rsid w:val="00183B6C"/>
    <w:rsid w:val="001877A1"/>
    <w:rsid w:val="00191B9F"/>
    <w:rsid w:val="001B040E"/>
    <w:rsid w:val="001C52F2"/>
    <w:rsid w:val="001D0839"/>
    <w:rsid w:val="001D5EC6"/>
    <w:rsid w:val="001E17E9"/>
    <w:rsid w:val="001E2FD9"/>
    <w:rsid w:val="001E638C"/>
    <w:rsid w:val="001F5BFC"/>
    <w:rsid w:val="001F64EC"/>
    <w:rsid w:val="002009CA"/>
    <w:rsid w:val="00201E25"/>
    <w:rsid w:val="00217102"/>
    <w:rsid w:val="0022222A"/>
    <w:rsid w:val="002229EF"/>
    <w:rsid w:val="00231A3E"/>
    <w:rsid w:val="0023407A"/>
    <w:rsid w:val="00237098"/>
    <w:rsid w:val="0023776B"/>
    <w:rsid w:val="00252243"/>
    <w:rsid w:val="002603A1"/>
    <w:rsid w:val="002658AD"/>
    <w:rsid w:val="00265965"/>
    <w:rsid w:val="0027432C"/>
    <w:rsid w:val="00275211"/>
    <w:rsid w:val="00276A77"/>
    <w:rsid w:val="00283374"/>
    <w:rsid w:val="0028344C"/>
    <w:rsid w:val="002A052C"/>
    <w:rsid w:val="002A0910"/>
    <w:rsid w:val="002A0E38"/>
    <w:rsid w:val="002A1D7C"/>
    <w:rsid w:val="002B1F43"/>
    <w:rsid w:val="002B548F"/>
    <w:rsid w:val="002C7F0E"/>
    <w:rsid w:val="002F4A23"/>
    <w:rsid w:val="00300874"/>
    <w:rsid w:val="00301412"/>
    <w:rsid w:val="00311B90"/>
    <w:rsid w:val="00322D7E"/>
    <w:rsid w:val="00324B19"/>
    <w:rsid w:val="00331CBA"/>
    <w:rsid w:val="00333597"/>
    <w:rsid w:val="00335CCE"/>
    <w:rsid w:val="00347EBA"/>
    <w:rsid w:val="003512DE"/>
    <w:rsid w:val="003547CA"/>
    <w:rsid w:val="00354BCE"/>
    <w:rsid w:val="00357ADE"/>
    <w:rsid w:val="00366CF6"/>
    <w:rsid w:val="0037062F"/>
    <w:rsid w:val="00371B32"/>
    <w:rsid w:val="00381902"/>
    <w:rsid w:val="003875EC"/>
    <w:rsid w:val="003950FB"/>
    <w:rsid w:val="00396A0D"/>
    <w:rsid w:val="00397002"/>
    <w:rsid w:val="003A28F6"/>
    <w:rsid w:val="003A6140"/>
    <w:rsid w:val="003B1B45"/>
    <w:rsid w:val="003B4462"/>
    <w:rsid w:val="003C0427"/>
    <w:rsid w:val="003C1954"/>
    <w:rsid w:val="003D2A97"/>
    <w:rsid w:val="003D3F30"/>
    <w:rsid w:val="003D7C77"/>
    <w:rsid w:val="003E6352"/>
    <w:rsid w:val="003E691E"/>
    <w:rsid w:val="003F1069"/>
    <w:rsid w:val="003F1685"/>
    <w:rsid w:val="004048B0"/>
    <w:rsid w:val="00416563"/>
    <w:rsid w:val="00417D0A"/>
    <w:rsid w:val="00424C2C"/>
    <w:rsid w:val="004261B8"/>
    <w:rsid w:val="004314C6"/>
    <w:rsid w:val="00435701"/>
    <w:rsid w:val="0043758D"/>
    <w:rsid w:val="00450F88"/>
    <w:rsid w:val="004534B7"/>
    <w:rsid w:val="00455754"/>
    <w:rsid w:val="00455E2B"/>
    <w:rsid w:val="0049453B"/>
    <w:rsid w:val="00494BE8"/>
    <w:rsid w:val="00495627"/>
    <w:rsid w:val="00497589"/>
    <w:rsid w:val="00497DF7"/>
    <w:rsid w:val="004A1769"/>
    <w:rsid w:val="004A4C49"/>
    <w:rsid w:val="004C4BE2"/>
    <w:rsid w:val="004D4384"/>
    <w:rsid w:val="004D4B7B"/>
    <w:rsid w:val="004F1988"/>
    <w:rsid w:val="004F7FE3"/>
    <w:rsid w:val="00500AC9"/>
    <w:rsid w:val="00511D11"/>
    <w:rsid w:val="00516138"/>
    <w:rsid w:val="00517D36"/>
    <w:rsid w:val="00520061"/>
    <w:rsid w:val="0053179B"/>
    <w:rsid w:val="005431C3"/>
    <w:rsid w:val="00547471"/>
    <w:rsid w:val="00553C83"/>
    <w:rsid w:val="005575D1"/>
    <w:rsid w:val="0056226A"/>
    <w:rsid w:val="005746BE"/>
    <w:rsid w:val="005854A1"/>
    <w:rsid w:val="00586D22"/>
    <w:rsid w:val="00587907"/>
    <w:rsid w:val="005947BE"/>
    <w:rsid w:val="005A493C"/>
    <w:rsid w:val="005A5761"/>
    <w:rsid w:val="005A747E"/>
    <w:rsid w:val="005B116C"/>
    <w:rsid w:val="005B37D7"/>
    <w:rsid w:val="005B7A9D"/>
    <w:rsid w:val="005B7FDE"/>
    <w:rsid w:val="005C22B8"/>
    <w:rsid w:val="005C3A45"/>
    <w:rsid w:val="005D313F"/>
    <w:rsid w:val="005D7361"/>
    <w:rsid w:val="005E2D60"/>
    <w:rsid w:val="005E5E53"/>
    <w:rsid w:val="005F350F"/>
    <w:rsid w:val="005F41EF"/>
    <w:rsid w:val="006013C2"/>
    <w:rsid w:val="00612B6B"/>
    <w:rsid w:val="00613E59"/>
    <w:rsid w:val="0061444D"/>
    <w:rsid w:val="00620935"/>
    <w:rsid w:val="00620B7A"/>
    <w:rsid w:val="00621631"/>
    <w:rsid w:val="00623803"/>
    <w:rsid w:val="0064029B"/>
    <w:rsid w:val="006472F9"/>
    <w:rsid w:val="00647E21"/>
    <w:rsid w:val="006551C3"/>
    <w:rsid w:val="00655551"/>
    <w:rsid w:val="006578AF"/>
    <w:rsid w:val="00661A71"/>
    <w:rsid w:val="00663A1F"/>
    <w:rsid w:val="006643FD"/>
    <w:rsid w:val="00670025"/>
    <w:rsid w:val="00672DD2"/>
    <w:rsid w:val="00677510"/>
    <w:rsid w:val="00685B33"/>
    <w:rsid w:val="006A01E7"/>
    <w:rsid w:val="006A535D"/>
    <w:rsid w:val="006B48E0"/>
    <w:rsid w:val="006B633A"/>
    <w:rsid w:val="006C4E53"/>
    <w:rsid w:val="006D001F"/>
    <w:rsid w:val="006D123E"/>
    <w:rsid w:val="006D7E5A"/>
    <w:rsid w:val="006E33D3"/>
    <w:rsid w:val="006F1D26"/>
    <w:rsid w:val="006F5A91"/>
    <w:rsid w:val="00703477"/>
    <w:rsid w:val="007110B1"/>
    <w:rsid w:val="0071162C"/>
    <w:rsid w:val="007159B9"/>
    <w:rsid w:val="00716132"/>
    <w:rsid w:val="00717511"/>
    <w:rsid w:val="0072626F"/>
    <w:rsid w:val="007273A8"/>
    <w:rsid w:val="007366D6"/>
    <w:rsid w:val="007442BE"/>
    <w:rsid w:val="00746FAC"/>
    <w:rsid w:val="00747D69"/>
    <w:rsid w:val="00751CE6"/>
    <w:rsid w:val="0075404B"/>
    <w:rsid w:val="00754E3B"/>
    <w:rsid w:val="00773B64"/>
    <w:rsid w:val="007762BF"/>
    <w:rsid w:val="00777478"/>
    <w:rsid w:val="007874BC"/>
    <w:rsid w:val="007921C7"/>
    <w:rsid w:val="007B215F"/>
    <w:rsid w:val="007B2E61"/>
    <w:rsid w:val="007B52F1"/>
    <w:rsid w:val="007B5595"/>
    <w:rsid w:val="007B6FBA"/>
    <w:rsid w:val="007C591C"/>
    <w:rsid w:val="007D0BCF"/>
    <w:rsid w:val="007D1049"/>
    <w:rsid w:val="007D3854"/>
    <w:rsid w:val="007D3DFE"/>
    <w:rsid w:val="007D77E2"/>
    <w:rsid w:val="007E2AA1"/>
    <w:rsid w:val="007F542B"/>
    <w:rsid w:val="008049B8"/>
    <w:rsid w:val="0081061D"/>
    <w:rsid w:val="00816D3F"/>
    <w:rsid w:val="00847085"/>
    <w:rsid w:val="00856C07"/>
    <w:rsid w:val="00862844"/>
    <w:rsid w:val="0086450C"/>
    <w:rsid w:val="00867AB3"/>
    <w:rsid w:val="008729CB"/>
    <w:rsid w:val="00872C00"/>
    <w:rsid w:val="00875C69"/>
    <w:rsid w:val="008761A7"/>
    <w:rsid w:val="00880677"/>
    <w:rsid w:val="0088484C"/>
    <w:rsid w:val="00884E39"/>
    <w:rsid w:val="008856B1"/>
    <w:rsid w:val="00891AF7"/>
    <w:rsid w:val="008920BB"/>
    <w:rsid w:val="008937EC"/>
    <w:rsid w:val="00893B93"/>
    <w:rsid w:val="00897DCE"/>
    <w:rsid w:val="008A2E6F"/>
    <w:rsid w:val="008A6EFF"/>
    <w:rsid w:val="008B3371"/>
    <w:rsid w:val="008B60A5"/>
    <w:rsid w:val="008C7ADF"/>
    <w:rsid w:val="008D06BF"/>
    <w:rsid w:val="008D07C5"/>
    <w:rsid w:val="008D57F6"/>
    <w:rsid w:val="008E458C"/>
    <w:rsid w:val="008E6874"/>
    <w:rsid w:val="008F08BD"/>
    <w:rsid w:val="008F1ABD"/>
    <w:rsid w:val="008F1BD4"/>
    <w:rsid w:val="00906C28"/>
    <w:rsid w:val="00910AB9"/>
    <w:rsid w:val="00912991"/>
    <w:rsid w:val="00917559"/>
    <w:rsid w:val="00924E88"/>
    <w:rsid w:val="009269CF"/>
    <w:rsid w:val="00932DCE"/>
    <w:rsid w:val="009359D0"/>
    <w:rsid w:val="00946AA2"/>
    <w:rsid w:val="009527D4"/>
    <w:rsid w:val="00954C8A"/>
    <w:rsid w:val="00966595"/>
    <w:rsid w:val="0098142F"/>
    <w:rsid w:val="00990C95"/>
    <w:rsid w:val="009A1DE0"/>
    <w:rsid w:val="009A622D"/>
    <w:rsid w:val="009B38E4"/>
    <w:rsid w:val="009C1C87"/>
    <w:rsid w:val="009C3C13"/>
    <w:rsid w:val="009D0407"/>
    <w:rsid w:val="009D1F8E"/>
    <w:rsid w:val="00A010B3"/>
    <w:rsid w:val="00A0307F"/>
    <w:rsid w:val="00A06303"/>
    <w:rsid w:val="00A12CCB"/>
    <w:rsid w:val="00A26C23"/>
    <w:rsid w:val="00A33376"/>
    <w:rsid w:val="00A33B7B"/>
    <w:rsid w:val="00A33E0D"/>
    <w:rsid w:val="00A354ED"/>
    <w:rsid w:val="00A4544F"/>
    <w:rsid w:val="00A518BE"/>
    <w:rsid w:val="00A53830"/>
    <w:rsid w:val="00A71692"/>
    <w:rsid w:val="00A72847"/>
    <w:rsid w:val="00A80747"/>
    <w:rsid w:val="00A84B86"/>
    <w:rsid w:val="00AA00BD"/>
    <w:rsid w:val="00AA17B6"/>
    <w:rsid w:val="00AA6C0A"/>
    <w:rsid w:val="00AC5896"/>
    <w:rsid w:val="00AD164C"/>
    <w:rsid w:val="00AD4F06"/>
    <w:rsid w:val="00AD65A8"/>
    <w:rsid w:val="00AE6F29"/>
    <w:rsid w:val="00AF1286"/>
    <w:rsid w:val="00AF5DE6"/>
    <w:rsid w:val="00B00533"/>
    <w:rsid w:val="00B00C6E"/>
    <w:rsid w:val="00B05BA2"/>
    <w:rsid w:val="00B11CC3"/>
    <w:rsid w:val="00B13CF5"/>
    <w:rsid w:val="00B16FB2"/>
    <w:rsid w:val="00B23305"/>
    <w:rsid w:val="00B24705"/>
    <w:rsid w:val="00B25685"/>
    <w:rsid w:val="00B33BA9"/>
    <w:rsid w:val="00B37DA7"/>
    <w:rsid w:val="00B4128D"/>
    <w:rsid w:val="00B43465"/>
    <w:rsid w:val="00B4432F"/>
    <w:rsid w:val="00B52088"/>
    <w:rsid w:val="00B527E2"/>
    <w:rsid w:val="00B54817"/>
    <w:rsid w:val="00B6266F"/>
    <w:rsid w:val="00B64A8E"/>
    <w:rsid w:val="00B678B1"/>
    <w:rsid w:val="00B71316"/>
    <w:rsid w:val="00B819F5"/>
    <w:rsid w:val="00B87557"/>
    <w:rsid w:val="00B95D01"/>
    <w:rsid w:val="00BA1423"/>
    <w:rsid w:val="00BA4317"/>
    <w:rsid w:val="00BA668D"/>
    <w:rsid w:val="00BB1209"/>
    <w:rsid w:val="00BB23E5"/>
    <w:rsid w:val="00BB33BB"/>
    <w:rsid w:val="00BB4ABB"/>
    <w:rsid w:val="00BC5684"/>
    <w:rsid w:val="00BE2DFE"/>
    <w:rsid w:val="00BE70C8"/>
    <w:rsid w:val="00BF3C60"/>
    <w:rsid w:val="00BF7335"/>
    <w:rsid w:val="00BF7A9B"/>
    <w:rsid w:val="00C014F1"/>
    <w:rsid w:val="00C055AD"/>
    <w:rsid w:val="00C151CC"/>
    <w:rsid w:val="00C15EA6"/>
    <w:rsid w:val="00C17936"/>
    <w:rsid w:val="00C267CF"/>
    <w:rsid w:val="00C267F5"/>
    <w:rsid w:val="00C27499"/>
    <w:rsid w:val="00C43AF7"/>
    <w:rsid w:val="00C67996"/>
    <w:rsid w:val="00C67BE5"/>
    <w:rsid w:val="00C745BA"/>
    <w:rsid w:val="00C82341"/>
    <w:rsid w:val="00C91409"/>
    <w:rsid w:val="00C9450B"/>
    <w:rsid w:val="00CB42DB"/>
    <w:rsid w:val="00CC71C8"/>
    <w:rsid w:val="00CD41EB"/>
    <w:rsid w:val="00CD786A"/>
    <w:rsid w:val="00CD7F84"/>
    <w:rsid w:val="00CF43A7"/>
    <w:rsid w:val="00CF46B9"/>
    <w:rsid w:val="00D03529"/>
    <w:rsid w:val="00D1225C"/>
    <w:rsid w:val="00D1516A"/>
    <w:rsid w:val="00D20BCE"/>
    <w:rsid w:val="00D26642"/>
    <w:rsid w:val="00D30945"/>
    <w:rsid w:val="00D37C6B"/>
    <w:rsid w:val="00D70E35"/>
    <w:rsid w:val="00D76D8C"/>
    <w:rsid w:val="00DA0896"/>
    <w:rsid w:val="00DB190B"/>
    <w:rsid w:val="00DB4EE3"/>
    <w:rsid w:val="00DD2C3C"/>
    <w:rsid w:val="00DE178D"/>
    <w:rsid w:val="00DE71E6"/>
    <w:rsid w:val="00DE74D9"/>
    <w:rsid w:val="00DF1644"/>
    <w:rsid w:val="00DF2D94"/>
    <w:rsid w:val="00DF48D4"/>
    <w:rsid w:val="00DF4F21"/>
    <w:rsid w:val="00E002C7"/>
    <w:rsid w:val="00E04CB2"/>
    <w:rsid w:val="00E074E4"/>
    <w:rsid w:val="00E151B1"/>
    <w:rsid w:val="00E31CEA"/>
    <w:rsid w:val="00E500D6"/>
    <w:rsid w:val="00E5178E"/>
    <w:rsid w:val="00E61825"/>
    <w:rsid w:val="00E61AB3"/>
    <w:rsid w:val="00E61C65"/>
    <w:rsid w:val="00E62164"/>
    <w:rsid w:val="00E65655"/>
    <w:rsid w:val="00E74227"/>
    <w:rsid w:val="00E80BD2"/>
    <w:rsid w:val="00E827B8"/>
    <w:rsid w:val="00E85A81"/>
    <w:rsid w:val="00E90882"/>
    <w:rsid w:val="00E92204"/>
    <w:rsid w:val="00EA0EF8"/>
    <w:rsid w:val="00EA1FB1"/>
    <w:rsid w:val="00EA398D"/>
    <w:rsid w:val="00EA4FD2"/>
    <w:rsid w:val="00EB0526"/>
    <w:rsid w:val="00EC1264"/>
    <w:rsid w:val="00EC544D"/>
    <w:rsid w:val="00ED6A3D"/>
    <w:rsid w:val="00EE03EB"/>
    <w:rsid w:val="00EE0F8D"/>
    <w:rsid w:val="00EE32EB"/>
    <w:rsid w:val="00EF1E32"/>
    <w:rsid w:val="00EF5C34"/>
    <w:rsid w:val="00F079FA"/>
    <w:rsid w:val="00F07F79"/>
    <w:rsid w:val="00F11874"/>
    <w:rsid w:val="00F16887"/>
    <w:rsid w:val="00F22DB8"/>
    <w:rsid w:val="00F2459A"/>
    <w:rsid w:val="00F32B21"/>
    <w:rsid w:val="00F32EBE"/>
    <w:rsid w:val="00F35A16"/>
    <w:rsid w:val="00F43173"/>
    <w:rsid w:val="00F46DF4"/>
    <w:rsid w:val="00F53A9D"/>
    <w:rsid w:val="00F6071E"/>
    <w:rsid w:val="00F6144F"/>
    <w:rsid w:val="00F620CA"/>
    <w:rsid w:val="00F70C16"/>
    <w:rsid w:val="00F86CE8"/>
    <w:rsid w:val="00F912C8"/>
    <w:rsid w:val="00F934ED"/>
    <w:rsid w:val="00F95D17"/>
    <w:rsid w:val="00FA38E3"/>
    <w:rsid w:val="00FA7409"/>
    <w:rsid w:val="00FB2A70"/>
    <w:rsid w:val="00FB50C8"/>
    <w:rsid w:val="00FC50DD"/>
    <w:rsid w:val="00FD0FD6"/>
    <w:rsid w:val="00FD1801"/>
    <w:rsid w:val="00FD56B8"/>
    <w:rsid w:val="00FE3F53"/>
    <w:rsid w:val="00FE4074"/>
    <w:rsid w:val="00FE44CB"/>
    <w:rsid w:val="00FF5E84"/>
    <w:rsid w:val="00FF6124"/>
    <w:rsid w:val="00FF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5A6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4048B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1"/>
    <w:qFormat/>
    <w:rsid w:val="004048B0"/>
    <w:pPr>
      <w:spacing w:before="120"/>
      <w:outlineLvl w:val="0"/>
    </w:pPr>
    <w:rPr>
      <w:rFonts w:cstheme="majorHAnsi"/>
      <w:caps/>
      <w:color w:val="FFFFFF" w:themeColor="background1"/>
      <w:spacing w:val="80"/>
      <w:sz w:val="72"/>
      <w:szCs w:val="96"/>
    </w:rPr>
  </w:style>
  <w:style w:type="paragraph" w:styleId="Heading2">
    <w:name w:val="heading 2"/>
    <w:basedOn w:val="Normal"/>
    <w:next w:val="Normal"/>
    <w:link w:val="Heading2Char"/>
    <w:uiPriority w:val="1"/>
    <w:qFormat/>
    <w:rsid w:val="004048B0"/>
    <w:pPr>
      <w:spacing w:before="120"/>
      <w:outlineLvl w:val="1"/>
    </w:pPr>
    <w:rPr>
      <w:caps/>
      <w:spacing w:val="80"/>
      <w:sz w:val="72"/>
      <w:szCs w:val="72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4048B0"/>
    <w:pPr>
      <w:outlineLvl w:val="2"/>
    </w:pPr>
    <w:rPr>
      <w:b/>
      <w:bCs/>
      <w:noProof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3D2A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B2F3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4048B0"/>
    <w:rPr>
      <w:rFonts w:cstheme="majorHAnsi"/>
      <w:caps/>
      <w:color w:val="FFFFFF" w:themeColor="background1"/>
      <w:spacing w:val="80"/>
      <w:sz w:val="72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4048B0"/>
    <w:rPr>
      <w:caps/>
      <w:spacing w:val="80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2"/>
    <w:rsid w:val="004048B0"/>
    <w:rPr>
      <w:b/>
      <w:bCs/>
      <w:caps/>
      <w:noProof/>
      <w:spacing w:val="80"/>
      <w:sz w:val="36"/>
      <w:szCs w:val="32"/>
    </w:rPr>
  </w:style>
  <w:style w:type="paragraph" w:styleId="Subtitle">
    <w:name w:val="Subtitle"/>
    <w:basedOn w:val="Heading3"/>
    <w:next w:val="Normal"/>
    <w:link w:val="SubtitleChar"/>
    <w:uiPriority w:val="9"/>
    <w:rsid w:val="005B116C"/>
    <w:pPr>
      <w:framePr w:wrap="auto" w:vAnchor="text" w:hAnchor="margin" w:y="203"/>
      <w:jc w:val="center"/>
    </w:pPr>
    <w:rPr>
      <w:color w:val="FFFFFF" w:themeColor="background1"/>
    </w:rPr>
  </w:style>
  <w:style w:type="character" w:customStyle="1" w:styleId="SubtitleChar">
    <w:name w:val="Subtitle Char"/>
    <w:basedOn w:val="DefaultParagraphFont"/>
    <w:link w:val="Subtitle"/>
    <w:uiPriority w:val="9"/>
    <w:rsid w:val="005B116C"/>
    <w:rPr>
      <w:b/>
      <w:bCs/>
      <w:caps/>
      <w:noProof/>
      <w:color w:val="FFFFFF" w:themeColor="background1"/>
      <w:spacing w:val="80"/>
      <w:sz w:val="36"/>
      <w:szCs w:val="32"/>
    </w:rPr>
  </w:style>
  <w:style w:type="paragraph" w:styleId="Header">
    <w:name w:val="header"/>
    <w:basedOn w:val="Normal"/>
    <w:link w:val="HeaderChar"/>
    <w:uiPriority w:val="99"/>
    <w:semiHidden/>
    <w:rsid w:val="006B6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D36"/>
  </w:style>
  <w:style w:type="paragraph" w:styleId="Footer">
    <w:name w:val="footer"/>
    <w:basedOn w:val="Normal"/>
    <w:link w:val="FooterChar"/>
    <w:uiPriority w:val="99"/>
    <w:qFormat/>
    <w:rsid w:val="006F5A91"/>
    <w:pPr>
      <w:tabs>
        <w:tab w:val="center" w:pos="4680"/>
        <w:tab w:val="right" w:pos="936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110D36"/>
  </w:style>
  <w:style w:type="table" w:styleId="PlainTable2">
    <w:name w:val="Plain Table 2"/>
    <w:basedOn w:val="TableNormal"/>
    <w:uiPriority w:val="42"/>
    <w:rsid w:val="00CC71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qFormat/>
    <w:rsid w:val="0010133A"/>
    <w:rPr>
      <w:sz w:val="20"/>
    </w:rPr>
  </w:style>
  <w:style w:type="paragraph" w:styleId="Title">
    <w:name w:val="Title"/>
    <w:basedOn w:val="Normal"/>
    <w:next w:val="Normal"/>
    <w:link w:val="TitleChar"/>
    <w:qFormat/>
    <w:rsid w:val="005431C3"/>
    <w:pPr>
      <w:contextualSpacing/>
      <w:jc w:val="center"/>
    </w:pPr>
    <w:rPr>
      <w:rFonts w:asciiTheme="majorHAnsi" w:eastAsiaTheme="majorEastAsia" w:hAnsiTheme="majorHAnsi" w:cstheme="majorBidi"/>
      <w:caps/>
      <w:color w:val="FFFFFF" w:themeColor="background1"/>
      <w:sz w:val="96"/>
      <w:szCs w:val="56"/>
    </w:rPr>
  </w:style>
  <w:style w:type="character" w:customStyle="1" w:styleId="TitleChar">
    <w:name w:val="Title Char"/>
    <w:basedOn w:val="DefaultParagraphFont"/>
    <w:link w:val="Title"/>
    <w:rsid w:val="005431C3"/>
    <w:rPr>
      <w:rFonts w:asciiTheme="majorHAnsi" w:eastAsiaTheme="majorEastAsia" w:hAnsiTheme="majorHAnsi" w:cstheme="majorBidi"/>
      <w:caps/>
      <w:color w:val="FFFFFF" w:themeColor="background1"/>
      <w:sz w:val="96"/>
      <w:szCs w:val="56"/>
    </w:rPr>
  </w:style>
  <w:style w:type="paragraph" w:styleId="Quote">
    <w:name w:val="Quote"/>
    <w:basedOn w:val="Normal"/>
    <w:next w:val="Normal"/>
    <w:link w:val="QuoteChar"/>
    <w:uiPriority w:val="10"/>
    <w:qFormat/>
    <w:rsid w:val="004D4384"/>
    <w:pPr>
      <w:spacing w:before="200"/>
      <w:ind w:left="288" w:right="288"/>
    </w:pPr>
    <w:rPr>
      <w:b/>
      <w:iCs/>
      <w:color w:val="404040" w:themeColor="text1" w:themeTint="BF"/>
      <w:sz w:val="56"/>
      <w:szCs w:val="24"/>
    </w:rPr>
  </w:style>
  <w:style w:type="character" w:customStyle="1" w:styleId="QuoteChar">
    <w:name w:val="Quote Char"/>
    <w:basedOn w:val="DefaultParagraphFont"/>
    <w:link w:val="Quote"/>
    <w:uiPriority w:val="10"/>
    <w:rsid w:val="004D4384"/>
    <w:rPr>
      <w:b/>
      <w:iCs/>
      <w:color w:val="404040" w:themeColor="text1" w:themeTint="BF"/>
      <w:sz w:val="56"/>
      <w:szCs w:val="24"/>
    </w:rPr>
  </w:style>
  <w:style w:type="character" w:styleId="PlaceholderText">
    <w:name w:val="Placeholder Text"/>
    <w:basedOn w:val="DefaultParagraphFont"/>
    <w:uiPriority w:val="99"/>
    <w:semiHidden/>
    <w:rsid w:val="000D1DA3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D36"/>
    <w:rPr>
      <w:rFonts w:asciiTheme="majorHAnsi" w:eastAsiaTheme="majorEastAsia" w:hAnsiTheme="majorHAnsi" w:cstheme="majorBidi"/>
      <w:i/>
      <w:iCs/>
      <w:color w:val="7B2F3D" w:themeColor="accent1" w:themeShade="BF"/>
    </w:rPr>
  </w:style>
  <w:style w:type="paragraph" w:customStyle="1" w:styleId="NormalBold">
    <w:name w:val="Normal Bold"/>
    <w:basedOn w:val="Normal"/>
    <w:uiPriority w:val="8"/>
    <w:qFormat/>
    <w:rsid w:val="00EA0EF8"/>
    <w:rPr>
      <w:b/>
      <w:bCs/>
      <w:color w:val="FFFFFF" w:themeColor="background1"/>
    </w:rPr>
  </w:style>
  <w:style w:type="paragraph" w:customStyle="1" w:styleId="TitleOption1">
    <w:name w:val="TitleOption1"/>
    <w:basedOn w:val="Title"/>
    <w:uiPriority w:val="4"/>
    <w:semiHidden/>
    <w:rsid w:val="006F5A91"/>
    <w:rPr>
      <w:color w:val="E99757" w:themeColor="accent2"/>
    </w:rPr>
  </w:style>
  <w:style w:type="paragraph" w:customStyle="1" w:styleId="TitleOption2">
    <w:name w:val="TitleOption2"/>
    <w:basedOn w:val="Title"/>
    <w:uiPriority w:val="5"/>
    <w:semiHidden/>
    <w:rsid w:val="00110D36"/>
    <w:rPr>
      <w:color w:val="A53F52" w:themeColor="accent1"/>
    </w:rPr>
  </w:style>
  <w:style w:type="paragraph" w:customStyle="1" w:styleId="TitleOption3">
    <w:name w:val="TitleOption3"/>
    <w:basedOn w:val="Title"/>
    <w:uiPriority w:val="6"/>
    <w:semiHidden/>
    <w:rsid w:val="00110D36"/>
    <w:rPr>
      <w:color w:val="2C2153" w:themeColor="accent4"/>
    </w:rPr>
  </w:style>
  <w:style w:type="character" w:styleId="CommentReference">
    <w:name w:val="annotation reference"/>
    <w:basedOn w:val="DefaultParagraphFont"/>
    <w:uiPriority w:val="99"/>
    <w:semiHidden/>
    <w:rsid w:val="00C014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014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4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4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4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4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4F1"/>
    <w:rPr>
      <w:rFonts w:ascii="Segoe UI" w:hAnsi="Segoe UI" w:cs="Segoe UI"/>
      <w:sz w:val="18"/>
      <w:szCs w:val="18"/>
    </w:rPr>
  </w:style>
  <w:style w:type="paragraph" w:customStyle="1" w:styleId="TableLeft1">
    <w:name w:val="Table Left 1"/>
    <w:basedOn w:val="Normal"/>
    <w:uiPriority w:val="7"/>
    <w:qFormat/>
    <w:rsid w:val="00133F58"/>
    <w:pPr>
      <w:spacing w:before="120"/>
    </w:pPr>
    <w:rPr>
      <w:color w:val="E99757" w:themeColor="accent2"/>
      <w:spacing w:val="40"/>
      <w:kern w:val="28"/>
      <w:sz w:val="28"/>
    </w:rPr>
  </w:style>
  <w:style w:type="paragraph" w:customStyle="1" w:styleId="TableLeft2">
    <w:name w:val="Table Left 2"/>
    <w:basedOn w:val="Normal"/>
    <w:uiPriority w:val="7"/>
    <w:qFormat/>
    <w:rsid w:val="00133F58"/>
    <w:pPr>
      <w:spacing w:before="120"/>
    </w:pPr>
    <w:rPr>
      <w:color w:val="A53F52" w:themeColor="accent1"/>
      <w:spacing w:val="40"/>
      <w:kern w:val="28"/>
      <w:sz w:val="28"/>
    </w:rPr>
  </w:style>
  <w:style w:type="paragraph" w:customStyle="1" w:styleId="TableLeft3">
    <w:name w:val="Table Left 3"/>
    <w:basedOn w:val="Normal"/>
    <w:uiPriority w:val="7"/>
    <w:qFormat/>
    <w:rsid w:val="00133F58"/>
    <w:pPr>
      <w:spacing w:before="120"/>
    </w:pPr>
    <w:rPr>
      <w:color w:val="44546A" w:themeColor="text2"/>
      <w:spacing w:val="40"/>
      <w:kern w:val="28"/>
      <w:sz w:val="28"/>
    </w:rPr>
  </w:style>
  <w:style w:type="paragraph" w:customStyle="1" w:styleId="TableData">
    <w:name w:val="Table Data"/>
    <w:basedOn w:val="Normal"/>
    <w:uiPriority w:val="7"/>
    <w:qFormat/>
    <w:rsid w:val="006013C2"/>
    <w:pPr>
      <w:jc w:val="center"/>
    </w:pPr>
    <w:rPr>
      <w:color w:val="000000" w:themeColor="text1"/>
    </w:rPr>
  </w:style>
  <w:style w:type="paragraph" w:customStyle="1" w:styleId="TableHeader">
    <w:name w:val="Table Header"/>
    <w:basedOn w:val="Normal"/>
    <w:uiPriority w:val="7"/>
    <w:qFormat/>
    <w:rsid w:val="007366D6"/>
    <w:pPr>
      <w:jc w:val="center"/>
    </w:pPr>
    <w:rPr>
      <w:color w:val="000000" w:themeColor="text1"/>
      <w:spacing w:val="40"/>
      <w:kern w:val="28"/>
      <w:sz w:val="28"/>
    </w:rPr>
  </w:style>
  <w:style w:type="paragraph" w:customStyle="1" w:styleId="ListHeader">
    <w:name w:val="List Header"/>
    <w:basedOn w:val="Normal"/>
    <w:uiPriority w:val="7"/>
    <w:qFormat/>
    <w:rsid w:val="0053179B"/>
    <w:pPr>
      <w:spacing w:before="80"/>
    </w:pPr>
    <w:rPr>
      <w:spacing w:val="40"/>
      <w:kern w:val="28"/>
      <w:sz w:val="28"/>
    </w:rPr>
  </w:style>
  <w:style w:type="paragraph" w:customStyle="1" w:styleId="Bullets">
    <w:name w:val="Bullets"/>
    <w:basedOn w:val="Normal"/>
    <w:uiPriority w:val="7"/>
    <w:qFormat/>
    <w:rsid w:val="00C17936"/>
    <w:pPr>
      <w:numPr>
        <w:numId w:val="7"/>
      </w:numPr>
      <w:spacing w:before="120"/>
      <w:ind w:left="360"/>
    </w:pPr>
  </w:style>
  <w:style w:type="paragraph" w:customStyle="1" w:styleId="CoverInfo">
    <w:name w:val="Cover Info"/>
    <w:basedOn w:val="Normal"/>
    <w:uiPriority w:val="2"/>
    <w:qFormat/>
    <w:rsid w:val="0010133A"/>
    <w:pPr>
      <w:spacing w:before="120"/>
      <w:jc w:val="center"/>
    </w:pPr>
    <w:rPr>
      <w:color w:val="FFFFFF" w:themeColor="background1"/>
      <w:spacing w:val="40"/>
      <w:kern w:val="28"/>
      <w:sz w:val="28"/>
    </w:rPr>
  </w:style>
  <w:style w:type="paragraph" w:styleId="ListParagraph">
    <w:name w:val="List Paragraph"/>
    <w:basedOn w:val="Normal"/>
    <w:uiPriority w:val="34"/>
    <w:semiHidden/>
    <w:rsid w:val="00891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8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sv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6.svg"/><Relationship Id="rId23" Type="http://schemas.openxmlformats.org/officeDocument/2006/relationships/image" Target="media/image14.jpeg"/><Relationship Id="rId28" Type="http://schemas.openxmlformats.org/officeDocument/2006/relationships/image" Target="media/image19.png"/><Relationship Id="rId10" Type="http://schemas.openxmlformats.org/officeDocument/2006/relationships/endnotes" Target="endnotes.xml"/><Relationship Id="rId19" Type="http://schemas.openxmlformats.org/officeDocument/2006/relationships/image" Target="media/image10.jpe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ve\AppData\Roaming\Microsoft\Templates\Modern%20business%20report.dotx" TargetMode="External"/></Relationships>
</file>

<file path=word/theme/theme1.xml><?xml version="1.0" encoding="utf-8"?>
<a:theme xmlns:a="http://schemas.openxmlformats.org/drawingml/2006/main" name="Office Theme">
  <a:themeElements>
    <a:clrScheme name="Tech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53F52"/>
      </a:accent1>
      <a:accent2>
        <a:srgbClr val="E99757"/>
      </a:accent2>
      <a:accent3>
        <a:srgbClr val="2F3342"/>
      </a:accent3>
      <a:accent4>
        <a:srgbClr val="2C2153"/>
      </a:accent4>
      <a:accent5>
        <a:srgbClr val="01023B"/>
      </a:accent5>
      <a:accent6>
        <a:srgbClr val="7F7F7F"/>
      </a:accent6>
      <a:hlink>
        <a:srgbClr val="3A3838"/>
      </a:hlink>
      <a:folHlink>
        <a:srgbClr val="D0CEC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4DBCAC-6DFF-4A41-828A-4E1C226BFF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56AAF0-D252-4FF8-9991-A44B35548C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13D0F0-3CCF-4486-969B-CD1E58AD8FD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BF3D3D9D-0340-4753-8F4F-1DD1E7772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business report</Template>
  <TotalTime>0</TotalTime>
  <Pages>2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2021-02-02T21:00:00Z</dcterms:created>
  <dcterms:modified xsi:type="dcterms:W3CDTF">2021-02-08T01:23:00Z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